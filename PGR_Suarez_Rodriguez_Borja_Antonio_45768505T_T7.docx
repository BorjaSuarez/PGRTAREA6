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6C65CDF" w14:textId="77777777" w:rsidR="0026713F" w:rsidRPr="0026713F" w:rsidRDefault="00E72733" w:rsidP="0026713F">
      <w:pPr>
        <w:widowControl w:val="0"/>
        <w:autoSpaceDE w:val="0"/>
        <w:autoSpaceDN w:val="0"/>
        <w:adjustRightInd w:val="0"/>
        <w:spacing w:before="91" w:after="0" w:line="240" w:lineRule="auto"/>
        <w:ind w:left="116" w:right="-20"/>
        <w:rPr>
          <w:rFonts w:ascii="Times New Roman" w:hAnsi="Times New Roman"/>
          <w:sz w:val="20"/>
          <w:szCs w:val="20"/>
        </w:rPr>
      </w:pPr>
      <w:r>
        <w:rPr>
          <w:noProof/>
          <w:lang w:val="en-GB" w:eastAsia="en-GB"/>
        </w:rPr>
        <mc:AlternateContent>
          <mc:Choice Requires="wpg">
            <w:drawing>
              <wp:anchor distT="0" distB="0" distL="114300" distR="114300" simplePos="0" relativeHeight="251658240" behindDoc="1" locked="0" layoutInCell="0" allowOverlap="1" wp14:anchorId="1410B32E" wp14:editId="5FB6B464">
                <wp:simplePos x="0" y="0"/>
                <wp:positionH relativeFrom="page">
                  <wp:posOffset>0</wp:posOffset>
                </wp:positionH>
                <wp:positionV relativeFrom="page">
                  <wp:posOffset>5777230</wp:posOffset>
                </wp:positionV>
                <wp:extent cx="7559675" cy="4914265"/>
                <wp:effectExtent l="0" t="0" r="22225" b="635"/>
                <wp:wrapNone/>
                <wp:docPr id="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9675" cy="4914265"/>
                          <a:chOff x="0" y="9098"/>
                          <a:chExt cx="11905" cy="7739"/>
                        </a:xfrm>
                      </wpg:grpSpPr>
                      <wpg:grpSp>
                        <wpg:cNvPr id="6" name="Group 3"/>
                        <wpg:cNvGrpSpPr>
                          <a:grpSpLocks/>
                        </wpg:cNvGrpSpPr>
                        <wpg:grpSpPr bwMode="auto">
                          <a:xfrm>
                            <a:off x="-3" y="9108"/>
                            <a:ext cx="11908" cy="7087"/>
                            <a:chOff x="-3" y="9108"/>
                            <a:chExt cx="11908" cy="7087"/>
                          </a:xfrm>
                        </wpg:grpSpPr>
                        <wps:wsp>
                          <wps:cNvPr id="7" name="Freeform 4"/>
                          <wps:cNvSpPr>
                            <a:spLocks/>
                          </wps:cNvSpPr>
                          <wps:spPr bwMode="auto">
                            <a:xfrm>
                              <a:off x="-3" y="9108"/>
                              <a:ext cx="11908" cy="7087"/>
                            </a:xfrm>
                            <a:custGeom>
                              <a:avLst/>
                              <a:gdLst>
                                <a:gd name="T0" fmla="*/ 11909 w 11908"/>
                                <a:gd name="T1" fmla="*/ 5968 h 7087"/>
                                <a:gd name="T2" fmla="*/ 11883 w 11908"/>
                                <a:gd name="T3" fmla="*/ 5983 h 7087"/>
                                <a:gd name="T4" fmla="*/ 11807 w 11908"/>
                                <a:gd name="T5" fmla="*/ 6023 h 7087"/>
                                <a:gd name="T6" fmla="*/ 11682 w 11908"/>
                                <a:gd name="T7" fmla="*/ 6084 h 7087"/>
                                <a:gd name="T8" fmla="*/ 11512 w 11908"/>
                                <a:gd name="T9" fmla="*/ 6163 h 7087"/>
                                <a:gd name="T10" fmla="*/ 11298 w 11908"/>
                                <a:gd name="T11" fmla="*/ 6253 h 7087"/>
                                <a:gd name="T12" fmla="*/ 11041 w 11908"/>
                                <a:gd name="T13" fmla="*/ 6351 h 7087"/>
                                <a:gd name="T14" fmla="*/ 10745 w 11908"/>
                                <a:gd name="T15" fmla="*/ 6451 h 7087"/>
                                <a:gd name="T16" fmla="*/ 10411 w 11908"/>
                                <a:gd name="T17" fmla="*/ 6550 h 7087"/>
                                <a:gd name="T18" fmla="*/ 10041 w 11908"/>
                                <a:gd name="T19" fmla="*/ 6643 h 7087"/>
                                <a:gd name="T20" fmla="*/ 9637 w 11908"/>
                                <a:gd name="T21" fmla="*/ 6726 h 7087"/>
                                <a:gd name="T22" fmla="*/ 9202 w 11908"/>
                                <a:gd name="T23" fmla="*/ 6793 h 7087"/>
                                <a:gd name="T24" fmla="*/ 8737 w 11908"/>
                                <a:gd name="T25" fmla="*/ 6840 h 7087"/>
                                <a:gd name="T26" fmla="*/ 8244 w 11908"/>
                                <a:gd name="T27" fmla="*/ 6862 h 7087"/>
                                <a:gd name="T28" fmla="*/ 7726 w 11908"/>
                                <a:gd name="T29" fmla="*/ 6856 h 7087"/>
                                <a:gd name="T30" fmla="*/ 7185 w 11908"/>
                                <a:gd name="T31" fmla="*/ 6816 h 7087"/>
                                <a:gd name="T32" fmla="*/ 6622 w 11908"/>
                                <a:gd name="T33" fmla="*/ 6738 h 7087"/>
                                <a:gd name="T34" fmla="*/ 6040 w 11908"/>
                                <a:gd name="T35" fmla="*/ 6617 h 7087"/>
                                <a:gd name="T36" fmla="*/ 5441 w 11908"/>
                                <a:gd name="T37" fmla="*/ 6449 h 7087"/>
                                <a:gd name="T38" fmla="*/ 4826 w 11908"/>
                                <a:gd name="T39" fmla="*/ 6229 h 7087"/>
                                <a:gd name="T40" fmla="*/ 4198 w 11908"/>
                                <a:gd name="T41" fmla="*/ 5952 h 7087"/>
                                <a:gd name="T42" fmla="*/ 3596 w 11908"/>
                                <a:gd name="T43" fmla="*/ 5661 h 7087"/>
                                <a:gd name="T44" fmla="*/ 3054 w 11908"/>
                                <a:gd name="T45" fmla="*/ 5395 h 7087"/>
                                <a:gd name="T46" fmla="*/ 2569 w 11908"/>
                                <a:gd name="T47" fmla="*/ 5152 h 7087"/>
                                <a:gd name="T48" fmla="*/ 2137 w 11908"/>
                                <a:gd name="T49" fmla="*/ 4925 h 7087"/>
                                <a:gd name="T50" fmla="*/ 1757 w 11908"/>
                                <a:gd name="T51" fmla="*/ 4711 h 7087"/>
                                <a:gd name="T52" fmla="*/ 1424 w 11908"/>
                                <a:gd name="T53" fmla="*/ 4506 h 7087"/>
                                <a:gd name="T54" fmla="*/ 1136 w 11908"/>
                                <a:gd name="T55" fmla="*/ 4304 h 7087"/>
                                <a:gd name="T56" fmla="*/ 889 w 11908"/>
                                <a:gd name="T57" fmla="*/ 4102 h 7087"/>
                                <a:gd name="T58" fmla="*/ 680 w 11908"/>
                                <a:gd name="T59" fmla="*/ 3894 h 7087"/>
                                <a:gd name="T60" fmla="*/ 506 w 11908"/>
                                <a:gd name="T61" fmla="*/ 3677 h 7087"/>
                                <a:gd name="T62" fmla="*/ 364 w 11908"/>
                                <a:gd name="T63" fmla="*/ 3446 h 7087"/>
                                <a:gd name="T64" fmla="*/ 251 w 11908"/>
                                <a:gd name="T65" fmla="*/ 3197 h 7087"/>
                                <a:gd name="T66" fmla="*/ 164 w 11908"/>
                                <a:gd name="T67" fmla="*/ 2925 h 7087"/>
                                <a:gd name="T68" fmla="*/ 98 w 11908"/>
                                <a:gd name="T69" fmla="*/ 2625 h 7087"/>
                                <a:gd name="T70" fmla="*/ 53 w 11908"/>
                                <a:gd name="T71" fmla="*/ 2293 h 7087"/>
                                <a:gd name="T72" fmla="*/ 23 w 11908"/>
                                <a:gd name="T73" fmla="*/ 1925 h 7087"/>
                                <a:gd name="T74" fmla="*/ 6 w 11908"/>
                                <a:gd name="T75" fmla="*/ 1516 h 7087"/>
                                <a:gd name="T76" fmla="*/ 3 w 11908"/>
                                <a:gd name="T77" fmla="*/ 1293 h 7087"/>
                                <a:gd name="T78" fmla="*/ 3 w 11908"/>
                                <a:gd name="T79" fmla="*/ 7086 h 7087"/>
                                <a:gd name="T80" fmla="*/ 11909 w 11908"/>
                                <a:gd name="T81" fmla="*/ 7086 h 7087"/>
                                <a:gd name="T82" fmla="*/ 11909 w 11908"/>
                                <a:gd name="T83" fmla="*/ 5968 h 70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1908" h="7087">
                                  <a:moveTo>
                                    <a:pt x="11909" y="5968"/>
                                  </a:moveTo>
                                  <a:lnTo>
                                    <a:pt x="11883" y="5983"/>
                                  </a:lnTo>
                                  <a:lnTo>
                                    <a:pt x="11807" y="6023"/>
                                  </a:lnTo>
                                  <a:lnTo>
                                    <a:pt x="11682" y="6084"/>
                                  </a:lnTo>
                                  <a:lnTo>
                                    <a:pt x="11512" y="6163"/>
                                  </a:lnTo>
                                  <a:lnTo>
                                    <a:pt x="11298" y="6253"/>
                                  </a:lnTo>
                                  <a:lnTo>
                                    <a:pt x="11041" y="6351"/>
                                  </a:lnTo>
                                  <a:lnTo>
                                    <a:pt x="10745" y="6451"/>
                                  </a:lnTo>
                                  <a:lnTo>
                                    <a:pt x="10411" y="6550"/>
                                  </a:lnTo>
                                  <a:lnTo>
                                    <a:pt x="10041" y="6643"/>
                                  </a:lnTo>
                                  <a:lnTo>
                                    <a:pt x="9637" y="6726"/>
                                  </a:lnTo>
                                  <a:lnTo>
                                    <a:pt x="9202" y="6793"/>
                                  </a:lnTo>
                                  <a:lnTo>
                                    <a:pt x="8737" y="6840"/>
                                  </a:lnTo>
                                  <a:lnTo>
                                    <a:pt x="8244" y="6862"/>
                                  </a:lnTo>
                                  <a:lnTo>
                                    <a:pt x="7726" y="6856"/>
                                  </a:lnTo>
                                  <a:lnTo>
                                    <a:pt x="7185" y="6816"/>
                                  </a:lnTo>
                                  <a:lnTo>
                                    <a:pt x="6622" y="6738"/>
                                  </a:lnTo>
                                  <a:lnTo>
                                    <a:pt x="6040" y="6617"/>
                                  </a:lnTo>
                                  <a:lnTo>
                                    <a:pt x="5441" y="6449"/>
                                  </a:lnTo>
                                  <a:lnTo>
                                    <a:pt x="4826" y="6229"/>
                                  </a:lnTo>
                                  <a:lnTo>
                                    <a:pt x="4198" y="5952"/>
                                  </a:lnTo>
                                  <a:lnTo>
                                    <a:pt x="3596" y="5661"/>
                                  </a:lnTo>
                                  <a:lnTo>
                                    <a:pt x="3054" y="5395"/>
                                  </a:lnTo>
                                  <a:lnTo>
                                    <a:pt x="2569" y="5152"/>
                                  </a:lnTo>
                                  <a:lnTo>
                                    <a:pt x="2137" y="4925"/>
                                  </a:lnTo>
                                  <a:lnTo>
                                    <a:pt x="1757" y="4711"/>
                                  </a:lnTo>
                                  <a:lnTo>
                                    <a:pt x="1424" y="4506"/>
                                  </a:lnTo>
                                  <a:lnTo>
                                    <a:pt x="1136" y="4304"/>
                                  </a:lnTo>
                                  <a:lnTo>
                                    <a:pt x="889" y="4102"/>
                                  </a:lnTo>
                                  <a:lnTo>
                                    <a:pt x="680" y="3894"/>
                                  </a:lnTo>
                                  <a:lnTo>
                                    <a:pt x="506" y="3677"/>
                                  </a:lnTo>
                                  <a:lnTo>
                                    <a:pt x="364" y="3446"/>
                                  </a:lnTo>
                                  <a:lnTo>
                                    <a:pt x="251" y="3197"/>
                                  </a:lnTo>
                                  <a:lnTo>
                                    <a:pt x="164" y="2925"/>
                                  </a:lnTo>
                                  <a:lnTo>
                                    <a:pt x="98" y="2625"/>
                                  </a:lnTo>
                                  <a:lnTo>
                                    <a:pt x="53" y="2293"/>
                                  </a:lnTo>
                                  <a:lnTo>
                                    <a:pt x="23" y="1925"/>
                                  </a:lnTo>
                                  <a:lnTo>
                                    <a:pt x="6" y="1516"/>
                                  </a:lnTo>
                                  <a:lnTo>
                                    <a:pt x="3" y="1293"/>
                                  </a:lnTo>
                                  <a:lnTo>
                                    <a:pt x="3" y="7086"/>
                                  </a:lnTo>
                                  <a:lnTo>
                                    <a:pt x="11909" y="7086"/>
                                  </a:lnTo>
                                  <a:lnTo>
                                    <a:pt x="11909" y="5968"/>
                                  </a:lnTo>
                                  <a:close/>
                                </a:path>
                              </a:pathLst>
                            </a:custGeom>
                            <a:solidFill>
                              <a:srgbClr val="BADCF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5"/>
                          <wps:cNvSpPr>
                            <a:spLocks/>
                          </wps:cNvSpPr>
                          <wps:spPr bwMode="auto">
                            <a:xfrm>
                              <a:off x="-3" y="9108"/>
                              <a:ext cx="11908" cy="7087"/>
                            </a:xfrm>
                            <a:custGeom>
                              <a:avLst/>
                              <a:gdLst>
                                <a:gd name="T0" fmla="*/ 3 w 11908"/>
                                <a:gd name="T1" fmla="*/ 0 h 7087"/>
                                <a:gd name="T2" fmla="*/ 3 w 11908"/>
                                <a:gd name="T3" fmla="*/ 0 h 7087"/>
                                <a:gd name="T4" fmla="*/ 3 w 11908"/>
                                <a:gd name="T5" fmla="*/ 1293 h 7087"/>
                                <a:gd name="T6" fmla="*/ 3 w 11908"/>
                                <a:gd name="T7" fmla="*/ 1293 h 7087"/>
                                <a:gd name="T8" fmla="*/ 3 w 11908"/>
                                <a:gd name="T9" fmla="*/ 0 h 7087"/>
                              </a:gdLst>
                              <a:ahLst/>
                              <a:cxnLst>
                                <a:cxn ang="0">
                                  <a:pos x="T0" y="T1"/>
                                </a:cxn>
                                <a:cxn ang="0">
                                  <a:pos x="T2" y="T3"/>
                                </a:cxn>
                                <a:cxn ang="0">
                                  <a:pos x="T4" y="T5"/>
                                </a:cxn>
                                <a:cxn ang="0">
                                  <a:pos x="T6" y="T7"/>
                                </a:cxn>
                                <a:cxn ang="0">
                                  <a:pos x="T8" y="T9"/>
                                </a:cxn>
                              </a:cxnLst>
                              <a:rect l="0" t="0" r="r" b="b"/>
                              <a:pathLst>
                                <a:path w="11908" h="7087">
                                  <a:moveTo>
                                    <a:pt x="3" y="0"/>
                                  </a:moveTo>
                                  <a:lnTo>
                                    <a:pt x="3" y="0"/>
                                  </a:lnTo>
                                  <a:lnTo>
                                    <a:pt x="3" y="1293"/>
                                  </a:lnTo>
                                  <a:lnTo>
                                    <a:pt x="3" y="0"/>
                                  </a:lnTo>
                                  <a:close/>
                                </a:path>
                              </a:pathLst>
                            </a:custGeom>
                            <a:solidFill>
                              <a:srgbClr val="BADCF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 name="Group 6"/>
                        <wpg:cNvGrpSpPr>
                          <a:grpSpLocks/>
                        </wpg:cNvGrpSpPr>
                        <wpg:grpSpPr bwMode="auto">
                          <a:xfrm>
                            <a:off x="-3" y="9325"/>
                            <a:ext cx="11908" cy="7087"/>
                            <a:chOff x="-3" y="9325"/>
                            <a:chExt cx="11908" cy="7087"/>
                          </a:xfrm>
                        </wpg:grpSpPr>
                        <wps:wsp>
                          <wps:cNvPr id="10" name="Freeform 7"/>
                          <wps:cNvSpPr>
                            <a:spLocks/>
                          </wps:cNvSpPr>
                          <wps:spPr bwMode="auto">
                            <a:xfrm>
                              <a:off x="-3" y="9325"/>
                              <a:ext cx="11908" cy="7087"/>
                            </a:xfrm>
                            <a:custGeom>
                              <a:avLst/>
                              <a:gdLst>
                                <a:gd name="T0" fmla="*/ 11909 w 11908"/>
                                <a:gd name="T1" fmla="*/ 5968 h 7087"/>
                                <a:gd name="T2" fmla="*/ 11883 w 11908"/>
                                <a:gd name="T3" fmla="*/ 5983 h 7087"/>
                                <a:gd name="T4" fmla="*/ 11807 w 11908"/>
                                <a:gd name="T5" fmla="*/ 6023 h 7087"/>
                                <a:gd name="T6" fmla="*/ 11682 w 11908"/>
                                <a:gd name="T7" fmla="*/ 6084 h 7087"/>
                                <a:gd name="T8" fmla="*/ 11512 w 11908"/>
                                <a:gd name="T9" fmla="*/ 6163 h 7087"/>
                                <a:gd name="T10" fmla="*/ 11298 w 11908"/>
                                <a:gd name="T11" fmla="*/ 6253 h 7087"/>
                                <a:gd name="T12" fmla="*/ 11041 w 11908"/>
                                <a:gd name="T13" fmla="*/ 6351 h 7087"/>
                                <a:gd name="T14" fmla="*/ 10745 w 11908"/>
                                <a:gd name="T15" fmla="*/ 6451 h 7087"/>
                                <a:gd name="T16" fmla="*/ 10411 w 11908"/>
                                <a:gd name="T17" fmla="*/ 6550 h 7087"/>
                                <a:gd name="T18" fmla="*/ 10041 w 11908"/>
                                <a:gd name="T19" fmla="*/ 6643 h 7087"/>
                                <a:gd name="T20" fmla="*/ 9637 w 11908"/>
                                <a:gd name="T21" fmla="*/ 6726 h 7087"/>
                                <a:gd name="T22" fmla="*/ 9202 w 11908"/>
                                <a:gd name="T23" fmla="*/ 6793 h 7087"/>
                                <a:gd name="T24" fmla="*/ 8737 w 11908"/>
                                <a:gd name="T25" fmla="*/ 6840 h 7087"/>
                                <a:gd name="T26" fmla="*/ 8244 w 11908"/>
                                <a:gd name="T27" fmla="*/ 6862 h 7087"/>
                                <a:gd name="T28" fmla="*/ 7726 w 11908"/>
                                <a:gd name="T29" fmla="*/ 6856 h 7087"/>
                                <a:gd name="T30" fmla="*/ 7185 w 11908"/>
                                <a:gd name="T31" fmla="*/ 6816 h 7087"/>
                                <a:gd name="T32" fmla="*/ 6622 w 11908"/>
                                <a:gd name="T33" fmla="*/ 6738 h 7087"/>
                                <a:gd name="T34" fmla="*/ 6040 w 11908"/>
                                <a:gd name="T35" fmla="*/ 6617 h 7087"/>
                                <a:gd name="T36" fmla="*/ 5441 w 11908"/>
                                <a:gd name="T37" fmla="*/ 6449 h 7087"/>
                                <a:gd name="T38" fmla="*/ 4826 w 11908"/>
                                <a:gd name="T39" fmla="*/ 6229 h 7087"/>
                                <a:gd name="T40" fmla="*/ 4198 w 11908"/>
                                <a:gd name="T41" fmla="*/ 5952 h 7087"/>
                                <a:gd name="T42" fmla="*/ 3596 w 11908"/>
                                <a:gd name="T43" fmla="*/ 5661 h 7087"/>
                                <a:gd name="T44" fmla="*/ 3054 w 11908"/>
                                <a:gd name="T45" fmla="*/ 5395 h 7087"/>
                                <a:gd name="T46" fmla="*/ 2569 w 11908"/>
                                <a:gd name="T47" fmla="*/ 5152 h 7087"/>
                                <a:gd name="T48" fmla="*/ 2137 w 11908"/>
                                <a:gd name="T49" fmla="*/ 4925 h 7087"/>
                                <a:gd name="T50" fmla="*/ 1757 w 11908"/>
                                <a:gd name="T51" fmla="*/ 4711 h 7087"/>
                                <a:gd name="T52" fmla="*/ 1424 w 11908"/>
                                <a:gd name="T53" fmla="*/ 4506 h 7087"/>
                                <a:gd name="T54" fmla="*/ 1136 w 11908"/>
                                <a:gd name="T55" fmla="*/ 4304 h 7087"/>
                                <a:gd name="T56" fmla="*/ 889 w 11908"/>
                                <a:gd name="T57" fmla="*/ 4102 h 7087"/>
                                <a:gd name="T58" fmla="*/ 680 w 11908"/>
                                <a:gd name="T59" fmla="*/ 3894 h 7087"/>
                                <a:gd name="T60" fmla="*/ 506 w 11908"/>
                                <a:gd name="T61" fmla="*/ 3677 h 7087"/>
                                <a:gd name="T62" fmla="*/ 364 w 11908"/>
                                <a:gd name="T63" fmla="*/ 3446 h 7087"/>
                                <a:gd name="T64" fmla="*/ 251 w 11908"/>
                                <a:gd name="T65" fmla="*/ 3197 h 7087"/>
                                <a:gd name="T66" fmla="*/ 164 w 11908"/>
                                <a:gd name="T67" fmla="*/ 2925 h 7087"/>
                                <a:gd name="T68" fmla="*/ 98 w 11908"/>
                                <a:gd name="T69" fmla="*/ 2625 h 7087"/>
                                <a:gd name="T70" fmla="*/ 53 w 11908"/>
                                <a:gd name="T71" fmla="*/ 2293 h 7087"/>
                                <a:gd name="T72" fmla="*/ 23 w 11908"/>
                                <a:gd name="T73" fmla="*/ 1925 h 7087"/>
                                <a:gd name="T74" fmla="*/ 6 w 11908"/>
                                <a:gd name="T75" fmla="*/ 1516 h 7087"/>
                                <a:gd name="T76" fmla="*/ 3 w 11908"/>
                                <a:gd name="T77" fmla="*/ 1293 h 7087"/>
                                <a:gd name="T78" fmla="*/ 3 w 11908"/>
                                <a:gd name="T79" fmla="*/ 7086 h 7087"/>
                                <a:gd name="T80" fmla="*/ 11909 w 11908"/>
                                <a:gd name="T81" fmla="*/ 7086 h 7087"/>
                                <a:gd name="T82" fmla="*/ 11909 w 11908"/>
                                <a:gd name="T83" fmla="*/ 5968 h 70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1908" h="7087">
                                  <a:moveTo>
                                    <a:pt x="11909" y="5968"/>
                                  </a:moveTo>
                                  <a:lnTo>
                                    <a:pt x="11883" y="5983"/>
                                  </a:lnTo>
                                  <a:lnTo>
                                    <a:pt x="11807" y="6023"/>
                                  </a:lnTo>
                                  <a:lnTo>
                                    <a:pt x="11682" y="6084"/>
                                  </a:lnTo>
                                  <a:lnTo>
                                    <a:pt x="11512" y="6163"/>
                                  </a:lnTo>
                                  <a:lnTo>
                                    <a:pt x="11298" y="6253"/>
                                  </a:lnTo>
                                  <a:lnTo>
                                    <a:pt x="11041" y="6351"/>
                                  </a:lnTo>
                                  <a:lnTo>
                                    <a:pt x="10745" y="6451"/>
                                  </a:lnTo>
                                  <a:lnTo>
                                    <a:pt x="10411" y="6550"/>
                                  </a:lnTo>
                                  <a:lnTo>
                                    <a:pt x="10041" y="6643"/>
                                  </a:lnTo>
                                  <a:lnTo>
                                    <a:pt x="9637" y="6726"/>
                                  </a:lnTo>
                                  <a:lnTo>
                                    <a:pt x="9202" y="6793"/>
                                  </a:lnTo>
                                  <a:lnTo>
                                    <a:pt x="8737" y="6840"/>
                                  </a:lnTo>
                                  <a:lnTo>
                                    <a:pt x="8244" y="6862"/>
                                  </a:lnTo>
                                  <a:lnTo>
                                    <a:pt x="7726" y="6856"/>
                                  </a:lnTo>
                                  <a:lnTo>
                                    <a:pt x="7185" y="6816"/>
                                  </a:lnTo>
                                  <a:lnTo>
                                    <a:pt x="6622" y="6738"/>
                                  </a:lnTo>
                                  <a:lnTo>
                                    <a:pt x="6040" y="6617"/>
                                  </a:lnTo>
                                  <a:lnTo>
                                    <a:pt x="5441" y="6449"/>
                                  </a:lnTo>
                                  <a:lnTo>
                                    <a:pt x="4826" y="6229"/>
                                  </a:lnTo>
                                  <a:lnTo>
                                    <a:pt x="4198" y="5952"/>
                                  </a:lnTo>
                                  <a:lnTo>
                                    <a:pt x="3596" y="5661"/>
                                  </a:lnTo>
                                  <a:lnTo>
                                    <a:pt x="3054" y="5395"/>
                                  </a:lnTo>
                                  <a:lnTo>
                                    <a:pt x="2569" y="5152"/>
                                  </a:lnTo>
                                  <a:lnTo>
                                    <a:pt x="2137" y="4925"/>
                                  </a:lnTo>
                                  <a:lnTo>
                                    <a:pt x="1757" y="4711"/>
                                  </a:lnTo>
                                  <a:lnTo>
                                    <a:pt x="1424" y="4506"/>
                                  </a:lnTo>
                                  <a:lnTo>
                                    <a:pt x="1136" y="4304"/>
                                  </a:lnTo>
                                  <a:lnTo>
                                    <a:pt x="889" y="4102"/>
                                  </a:lnTo>
                                  <a:lnTo>
                                    <a:pt x="680" y="3894"/>
                                  </a:lnTo>
                                  <a:lnTo>
                                    <a:pt x="506" y="3677"/>
                                  </a:lnTo>
                                  <a:lnTo>
                                    <a:pt x="364" y="3446"/>
                                  </a:lnTo>
                                  <a:lnTo>
                                    <a:pt x="251" y="3197"/>
                                  </a:lnTo>
                                  <a:lnTo>
                                    <a:pt x="164" y="2925"/>
                                  </a:lnTo>
                                  <a:lnTo>
                                    <a:pt x="98" y="2625"/>
                                  </a:lnTo>
                                  <a:lnTo>
                                    <a:pt x="53" y="2293"/>
                                  </a:lnTo>
                                  <a:lnTo>
                                    <a:pt x="23" y="1925"/>
                                  </a:lnTo>
                                  <a:lnTo>
                                    <a:pt x="6" y="1516"/>
                                  </a:lnTo>
                                  <a:lnTo>
                                    <a:pt x="3" y="1293"/>
                                  </a:lnTo>
                                  <a:lnTo>
                                    <a:pt x="3" y="7086"/>
                                  </a:lnTo>
                                  <a:lnTo>
                                    <a:pt x="11909" y="7086"/>
                                  </a:lnTo>
                                  <a:lnTo>
                                    <a:pt x="11909" y="5968"/>
                                  </a:lnTo>
                                  <a:close/>
                                </a:path>
                              </a:pathLst>
                            </a:custGeom>
                            <a:solidFill>
                              <a:srgbClr val="00499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8"/>
                          <wps:cNvSpPr>
                            <a:spLocks/>
                          </wps:cNvSpPr>
                          <wps:spPr bwMode="auto">
                            <a:xfrm>
                              <a:off x="-3" y="9325"/>
                              <a:ext cx="11908" cy="7087"/>
                            </a:xfrm>
                            <a:custGeom>
                              <a:avLst/>
                              <a:gdLst>
                                <a:gd name="T0" fmla="*/ 3 w 11908"/>
                                <a:gd name="T1" fmla="*/ 0 h 7087"/>
                                <a:gd name="T2" fmla="*/ 3 w 11908"/>
                                <a:gd name="T3" fmla="*/ 0 h 7087"/>
                                <a:gd name="T4" fmla="*/ 3 w 11908"/>
                                <a:gd name="T5" fmla="*/ 1293 h 7087"/>
                                <a:gd name="T6" fmla="*/ 3 w 11908"/>
                                <a:gd name="T7" fmla="*/ 1293 h 7087"/>
                                <a:gd name="T8" fmla="*/ 3 w 11908"/>
                                <a:gd name="T9" fmla="*/ 0 h 7087"/>
                              </a:gdLst>
                              <a:ahLst/>
                              <a:cxnLst>
                                <a:cxn ang="0">
                                  <a:pos x="T0" y="T1"/>
                                </a:cxn>
                                <a:cxn ang="0">
                                  <a:pos x="T2" y="T3"/>
                                </a:cxn>
                                <a:cxn ang="0">
                                  <a:pos x="T4" y="T5"/>
                                </a:cxn>
                                <a:cxn ang="0">
                                  <a:pos x="T6" y="T7"/>
                                </a:cxn>
                                <a:cxn ang="0">
                                  <a:pos x="T8" y="T9"/>
                                </a:cxn>
                              </a:cxnLst>
                              <a:rect l="0" t="0" r="r" b="b"/>
                              <a:pathLst>
                                <a:path w="11908" h="7087">
                                  <a:moveTo>
                                    <a:pt x="3" y="0"/>
                                  </a:moveTo>
                                  <a:lnTo>
                                    <a:pt x="3" y="0"/>
                                  </a:lnTo>
                                  <a:lnTo>
                                    <a:pt x="3" y="1293"/>
                                  </a:lnTo>
                                  <a:lnTo>
                                    <a:pt x="3" y="0"/>
                                  </a:lnTo>
                                  <a:close/>
                                </a:path>
                              </a:pathLst>
                            </a:custGeom>
                            <a:solidFill>
                              <a:srgbClr val="00499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 name="Group 9"/>
                        <wpg:cNvGrpSpPr>
                          <a:grpSpLocks/>
                        </wpg:cNvGrpSpPr>
                        <wpg:grpSpPr bwMode="auto">
                          <a:xfrm>
                            <a:off x="-3" y="9551"/>
                            <a:ext cx="11908" cy="7086"/>
                            <a:chOff x="-3" y="9551"/>
                            <a:chExt cx="11908" cy="7086"/>
                          </a:xfrm>
                        </wpg:grpSpPr>
                        <wps:wsp>
                          <wps:cNvPr id="13" name="Freeform 10"/>
                          <wps:cNvSpPr>
                            <a:spLocks/>
                          </wps:cNvSpPr>
                          <wps:spPr bwMode="auto">
                            <a:xfrm>
                              <a:off x="-3" y="9551"/>
                              <a:ext cx="11908" cy="7086"/>
                            </a:xfrm>
                            <a:custGeom>
                              <a:avLst/>
                              <a:gdLst>
                                <a:gd name="T0" fmla="*/ 11909 w 11908"/>
                                <a:gd name="T1" fmla="*/ 5968 h 7086"/>
                                <a:gd name="T2" fmla="*/ 11883 w 11908"/>
                                <a:gd name="T3" fmla="*/ 5983 h 7086"/>
                                <a:gd name="T4" fmla="*/ 11807 w 11908"/>
                                <a:gd name="T5" fmla="*/ 6023 h 7086"/>
                                <a:gd name="T6" fmla="*/ 11682 w 11908"/>
                                <a:gd name="T7" fmla="*/ 6084 h 7086"/>
                                <a:gd name="T8" fmla="*/ 11512 w 11908"/>
                                <a:gd name="T9" fmla="*/ 6163 h 7086"/>
                                <a:gd name="T10" fmla="*/ 11298 w 11908"/>
                                <a:gd name="T11" fmla="*/ 6253 h 7086"/>
                                <a:gd name="T12" fmla="*/ 11041 w 11908"/>
                                <a:gd name="T13" fmla="*/ 6351 h 7086"/>
                                <a:gd name="T14" fmla="*/ 10745 w 11908"/>
                                <a:gd name="T15" fmla="*/ 6451 h 7086"/>
                                <a:gd name="T16" fmla="*/ 10411 w 11908"/>
                                <a:gd name="T17" fmla="*/ 6550 h 7086"/>
                                <a:gd name="T18" fmla="*/ 10041 w 11908"/>
                                <a:gd name="T19" fmla="*/ 6643 h 7086"/>
                                <a:gd name="T20" fmla="*/ 9637 w 11908"/>
                                <a:gd name="T21" fmla="*/ 6726 h 7086"/>
                                <a:gd name="T22" fmla="*/ 9202 w 11908"/>
                                <a:gd name="T23" fmla="*/ 6793 h 7086"/>
                                <a:gd name="T24" fmla="*/ 8737 w 11908"/>
                                <a:gd name="T25" fmla="*/ 6840 h 7086"/>
                                <a:gd name="T26" fmla="*/ 8244 w 11908"/>
                                <a:gd name="T27" fmla="*/ 6862 h 7086"/>
                                <a:gd name="T28" fmla="*/ 7726 w 11908"/>
                                <a:gd name="T29" fmla="*/ 6856 h 7086"/>
                                <a:gd name="T30" fmla="*/ 7185 w 11908"/>
                                <a:gd name="T31" fmla="*/ 6816 h 7086"/>
                                <a:gd name="T32" fmla="*/ 6622 w 11908"/>
                                <a:gd name="T33" fmla="*/ 6738 h 7086"/>
                                <a:gd name="T34" fmla="*/ 6040 w 11908"/>
                                <a:gd name="T35" fmla="*/ 6617 h 7086"/>
                                <a:gd name="T36" fmla="*/ 5441 w 11908"/>
                                <a:gd name="T37" fmla="*/ 6449 h 7086"/>
                                <a:gd name="T38" fmla="*/ 4826 w 11908"/>
                                <a:gd name="T39" fmla="*/ 6229 h 7086"/>
                                <a:gd name="T40" fmla="*/ 4198 w 11908"/>
                                <a:gd name="T41" fmla="*/ 5952 h 7086"/>
                                <a:gd name="T42" fmla="*/ 3596 w 11908"/>
                                <a:gd name="T43" fmla="*/ 5661 h 7086"/>
                                <a:gd name="T44" fmla="*/ 3054 w 11908"/>
                                <a:gd name="T45" fmla="*/ 5395 h 7086"/>
                                <a:gd name="T46" fmla="*/ 2569 w 11908"/>
                                <a:gd name="T47" fmla="*/ 5152 h 7086"/>
                                <a:gd name="T48" fmla="*/ 2137 w 11908"/>
                                <a:gd name="T49" fmla="*/ 4925 h 7086"/>
                                <a:gd name="T50" fmla="*/ 1757 w 11908"/>
                                <a:gd name="T51" fmla="*/ 4711 h 7086"/>
                                <a:gd name="T52" fmla="*/ 1424 w 11908"/>
                                <a:gd name="T53" fmla="*/ 4506 h 7086"/>
                                <a:gd name="T54" fmla="*/ 1136 w 11908"/>
                                <a:gd name="T55" fmla="*/ 4304 h 7086"/>
                                <a:gd name="T56" fmla="*/ 889 w 11908"/>
                                <a:gd name="T57" fmla="*/ 4102 h 7086"/>
                                <a:gd name="T58" fmla="*/ 680 w 11908"/>
                                <a:gd name="T59" fmla="*/ 3894 h 7086"/>
                                <a:gd name="T60" fmla="*/ 506 w 11908"/>
                                <a:gd name="T61" fmla="*/ 3677 h 7086"/>
                                <a:gd name="T62" fmla="*/ 364 w 11908"/>
                                <a:gd name="T63" fmla="*/ 3446 h 7086"/>
                                <a:gd name="T64" fmla="*/ 251 w 11908"/>
                                <a:gd name="T65" fmla="*/ 3197 h 7086"/>
                                <a:gd name="T66" fmla="*/ 164 w 11908"/>
                                <a:gd name="T67" fmla="*/ 2925 h 7086"/>
                                <a:gd name="T68" fmla="*/ 98 w 11908"/>
                                <a:gd name="T69" fmla="*/ 2625 h 7086"/>
                                <a:gd name="T70" fmla="*/ 53 w 11908"/>
                                <a:gd name="T71" fmla="*/ 2293 h 7086"/>
                                <a:gd name="T72" fmla="*/ 23 w 11908"/>
                                <a:gd name="T73" fmla="*/ 1925 h 7086"/>
                                <a:gd name="T74" fmla="*/ 6 w 11908"/>
                                <a:gd name="T75" fmla="*/ 1516 h 7086"/>
                                <a:gd name="T76" fmla="*/ 3 w 11908"/>
                                <a:gd name="T77" fmla="*/ 1293 h 7086"/>
                                <a:gd name="T78" fmla="*/ 3 w 11908"/>
                                <a:gd name="T79" fmla="*/ 7086 h 7086"/>
                                <a:gd name="T80" fmla="*/ 11909 w 11908"/>
                                <a:gd name="T81" fmla="*/ 7086 h 7086"/>
                                <a:gd name="T82" fmla="*/ 11909 w 11908"/>
                                <a:gd name="T83" fmla="*/ 5968 h 70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1908" h="7086">
                                  <a:moveTo>
                                    <a:pt x="11909" y="5968"/>
                                  </a:moveTo>
                                  <a:lnTo>
                                    <a:pt x="11883" y="5983"/>
                                  </a:lnTo>
                                  <a:lnTo>
                                    <a:pt x="11807" y="6023"/>
                                  </a:lnTo>
                                  <a:lnTo>
                                    <a:pt x="11682" y="6084"/>
                                  </a:lnTo>
                                  <a:lnTo>
                                    <a:pt x="11512" y="6163"/>
                                  </a:lnTo>
                                  <a:lnTo>
                                    <a:pt x="11298" y="6253"/>
                                  </a:lnTo>
                                  <a:lnTo>
                                    <a:pt x="11041" y="6351"/>
                                  </a:lnTo>
                                  <a:lnTo>
                                    <a:pt x="10745" y="6451"/>
                                  </a:lnTo>
                                  <a:lnTo>
                                    <a:pt x="10411" y="6550"/>
                                  </a:lnTo>
                                  <a:lnTo>
                                    <a:pt x="10041" y="6643"/>
                                  </a:lnTo>
                                  <a:lnTo>
                                    <a:pt x="9637" y="6726"/>
                                  </a:lnTo>
                                  <a:lnTo>
                                    <a:pt x="9202" y="6793"/>
                                  </a:lnTo>
                                  <a:lnTo>
                                    <a:pt x="8737" y="6840"/>
                                  </a:lnTo>
                                  <a:lnTo>
                                    <a:pt x="8244" y="6862"/>
                                  </a:lnTo>
                                  <a:lnTo>
                                    <a:pt x="7726" y="6856"/>
                                  </a:lnTo>
                                  <a:lnTo>
                                    <a:pt x="7185" y="6816"/>
                                  </a:lnTo>
                                  <a:lnTo>
                                    <a:pt x="6622" y="6738"/>
                                  </a:lnTo>
                                  <a:lnTo>
                                    <a:pt x="6040" y="6617"/>
                                  </a:lnTo>
                                  <a:lnTo>
                                    <a:pt x="5441" y="6449"/>
                                  </a:lnTo>
                                  <a:lnTo>
                                    <a:pt x="4826" y="6229"/>
                                  </a:lnTo>
                                  <a:lnTo>
                                    <a:pt x="4198" y="5952"/>
                                  </a:lnTo>
                                  <a:lnTo>
                                    <a:pt x="3596" y="5661"/>
                                  </a:lnTo>
                                  <a:lnTo>
                                    <a:pt x="3054" y="5395"/>
                                  </a:lnTo>
                                  <a:lnTo>
                                    <a:pt x="2569" y="5152"/>
                                  </a:lnTo>
                                  <a:lnTo>
                                    <a:pt x="2137" y="4925"/>
                                  </a:lnTo>
                                  <a:lnTo>
                                    <a:pt x="1757" y="4711"/>
                                  </a:lnTo>
                                  <a:lnTo>
                                    <a:pt x="1424" y="4506"/>
                                  </a:lnTo>
                                  <a:lnTo>
                                    <a:pt x="1136" y="4304"/>
                                  </a:lnTo>
                                  <a:lnTo>
                                    <a:pt x="889" y="4102"/>
                                  </a:lnTo>
                                  <a:lnTo>
                                    <a:pt x="680" y="3894"/>
                                  </a:lnTo>
                                  <a:lnTo>
                                    <a:pt x="506" y="3677"/>
                                  </a:lnTo>
                                  <a:lnTo>
                                    <a:pt x="364" y="3446"/>
                                  </a:lnTo>
                                  <a:lnTo>
                                    <a:pt x="251" y="3197"/>
                                  </a:lnTo>
                                  <a:lnTo>
                                    <a:pt x="164" y="2925"/>
                                  </a:lnTo>
                                  <a:lnTo>
                                    <a:pt x="98" y="2625"/>
                                  </a:lnTo>
                                  <a:lnTo>
                                    <a:pt x="53" y="2293"/>
                                  </a:lnTo>
                                  <a:lnTo>
                                    <a:pt x="23" y="1925"/>
                                  </a:lnTo>
                                  <a:lnTo>
                                    <a:pt x="6" y="1516"/>
                                  </a:lnTo>
                                  <a:lnTo>
                                    <a:pt x="3" y="1293"/>
                                  </a:lnTo>
                                  <a:lnTo>
                                    <a:pt x="3" y="7086"/>
                                  </a:lnTo>
                                  <a:lnTo>
                                    <a:pt x="11909" y="7086"/>
                                  </a:lnTo>
                                  <a:lnTo>
                                    <a:pt x="11909" y="596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1"/>
                          <wps:cNvSpPr>
                            <a:spLocks/>
                          </wps:cNvSpPr>
                          <wps:spPr bwMode="auto">
                            <a:xfrm>
                              <a:off x="-3" y="9551"/>
                              <a:ext cx="11908" cy="7086"/>
                            </a:xfrm>
                            <a:custGeom>
                              <a:avLst/>
                              <a:gdLst>
                                <a:gd name="T0" fmla="*/ 3 w 11908"/>
                                <a:gd name="T1" fmla="*/ 0 h 7086"/>
                                <a:gd name="T2" fmla="*/ 3 w 11908"/>
                                <a:gd name="T3" fmla="*/ 0 h 7086"/>
                                <a:gd name="T4" fmla="*/ 3 w 11908"/>
                                <a:gd name="T5" fmla="*/ 1293 h 7086"/>
                                <a:gd name="T6" fmla="*/ 3 w 11908"/>
                                <a:gd name="T7" fmla="*/ 1293 h 7086"/>
                                <a:gd name="T8" fmla="*/ 3 w 11908"/>
                                <a:gd name="T9" fmla="*/ 0 h 7086"/>
                              </a:gdLst>
                              <a:ahLst/>
                              <a:cxnLst>
                                <a:cxn ang="0">
                                  <a:pos x="T0" y="T1"/>
                                </a:cxn>
                                <a:cxn ang="0">
                                  <a:pos x="T2" y="T3"/>
                                </a:cxn>
                                <a:cxn ang="0">
                                  <a:pos x="T4" y="T5"/>
                                </a:cxn>
                                <a:cxn ang="0">
                                  <a:pos x="T6" y="T7"/>
                                </a:cxn>
                                <a:cxn ang="0">
                                  <a:pos x="T8" y="T9"/>
                                </a:cxn>
                              </a:cxnLst>
                              <a:rect l="0" t="0" r="r" b="b"/>
                              <a:pathLst>
                                <a:path w="11908" h="7086">
                                  <a:moveTo>
                                    <a:pt x="3" y="0"/>
                                  </a:moveTo>
                                  <a:lnTo>
                                    <a:pt x="3" y="0"/>
                                  </a:lnTo>
                                  <a:lnTo>
                                    <a:pt x="3" y="1293"/>
                                  </a:lnTo>
                                  <a:lnTo>
                                    <a:pt x="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 name="Group 12"/>
                        <wpg:cNvGrpSpPr>
                          <a:grpSpLocks/>
                        </wpg:cNvGrpSpPr>
                        <wpg:grpSpPr bwMode="auto">
                          <a:xfrm>
                            <a:off x="-3" y="9751"/>
                            <a:ext cx="11908" cy="7086"/>
                            <a:chOff x="-3" y="9751"/>
                            <a:chExt cx="11908" cy="7086"/>
                          </a:xfrm>
                        </wpg:grpSpPr>
                        <wps:wsp>
                          <wps:cNvPr id="16" name="Freeform 13"/>
                          <wps:cNvSpPr>
                            <a:spLocks/>
                          </wps:cNvSpPr>
                          <wps:spPr bwMode="auto">
                            <a:xfrm>
                              <a:off x="-3" y="9751"/>
                              <a:ext cx="11908" cy="7086"/>
                            </a:xfrm>
                            <a:custGeom>
                              <a:avLst/>
                              <a:gdLst>
                                <a:gd name="T0" fmla="*/ 11909 w 11908"/>
                                <a:gd name="T1" fmla="*/ 5968 h 7086"/>
                                <a:gd name="T2" fmla="*/ 11883 w 11908"/>
                                <a:gd name="T3" fmla="*/ 5983 h 7086"/>
                                <a:gd name="T4" fmla="*/ 11807 w 11908"/>
                                <a:gd name="T5" fmla="*/ 6023 h 7086"/>
                                <a:gd name="T6" fmla="*/ 11682 w 11908"/>
                                <a:gd name="T7" fmla="*/ 6084 h 7086"/>
                                <a:gd name="T8" fmla="*/ 11512 w 11908"/>
                                <a:gd name="T9" fmla="*/ 6163 h 7086"/>
                                <a:gd name="T10" fmla="*/ 11298 w 11908"/>
                                <a:gd name="T11" fmla="*/ 6253 h 7086"/>
                                <a:gd name="T12" fmla="*/ 11041 w 11908"/>
                                <a:gd name="T13" fmla="*/ 6351 h 7086"/>
                                <a:gd name="T14" fmla="*/ 10745 w 11908"/>
                                <a:gd name="T15" fmla="*/ 6451 h 7086"/>
                                <a:gd name="T16" fmla="*/ 10411 w 11908"/>
                                <a:gd name="T17" fmla="*/ 6550 h 7086"/>
                                <a:gd name="T18" fmla="*/ 10041 w 11908"/>
                                <a:gd name="T19" fmla="*/ 6643 h 7086"/>
                                <a:gd name="T20" fmla="*/ 9637 w 11908"/>
                                <a:gd name="T21" fmla="*/ 6726 h 7086"/>
                                <a:gd name="T22" fmla="*/ 9202 w 11908"/>
                                <a:gd name="T23" fmla="*/ 6793 h 7086"/>
                                <a:gd name="T24" fmla="*/ 8737 w 11908"/>
                                <a:gd name="T25" fmla="*/ 6840 h 7086"/>
                                <a:gd name="T26" fmla="*/ 8244 w 11908"/>
                                <a:gd name="T27" fmla="*/ 6862 h 7086"/>
                                <a:gd name="T28" fmla="*/ 7726 w 11908"/>
                                <a:gd name="T29" fmla="*/ 6856 h 7086"/>
                                <a:gd name="T30" fmla="*/ 7185 w 11908"/>
                                <a:gd name="T31" fmla="*/ 6816 h 7086"/>
                                <a:gd name="T32" fmla="*/ 6622 w 11908"/>
                                <a:gd name="T33" fmla="*/ 6738 h 7086"/>
                                <a:gd name="T34" fmla="*/ 6040 w 11908"/>
                                <a:gd name="T35" fmla="*/ 6617 h 7086"/>
                                <a:gd name="T36" fmla="*/ 5441 w 11908"/>
                                <a:gd name="T37" fmla="*/ 6449 h 7086"/>
                                <a:gd name="T38" fmla="*/ 4826 w 11908"/>
                                <a:gd name="T39" fmla="*/ 6229 h 7086"/>
                                <a:gd name="T40" fmla="*/ 4198 w 11908"/>
                                <a:gd name="T41" fmla="*/ 5952 h 7086"/>
                                <a:gd name="T42" fmla="*/ 3596 w 11908"/>
                                <a:gd name="T43" fmla="*/ 5661 h 7086"/>
                                <a:gd name="T44" fmla="*/ 3054 w 11908"/>
                                <a:gd name="T45" fmla="*/ 5395 h 7086"/>
                                <a:gd name="T46" fmla="*/ 2569 w 11908"/>
                                <a:gd name="T47" fmla="*/ 5152 h 7086"/>
                                <a:gd name="T48" fmla="*/ 2137 w 11908"/>
                                <a:gd name="T49" fmla="*/ 4925 h 7086"/>
                                <a:gd name="T50" fmla="*/ 1757 w 11908"/>
                                <a:gd name="T51" fmla="*/ 4711 h 7086"/>
                                <a:gd name="T52" fmla="*/ 1424 w 11908"/>
                                <a:gd name="T53" fmla="*/ 4506 h 7086"/>
                                <a:gd name="T54" fmla="*/ 1136 w 11908"/>
                                <a:gd name="T55" fmla="*/ 4304 h 7086"/>
                                <a:gd name="T56" fmla="*/ 889 w 11908"/>
                                <a:gd name="T57" fmla="*/ 4102 h 7086"/>
                                <a:gd name="T58" fmla="*/ 680 w 11908"/>
                                <a:gd name="T59" fmla="*/ 3894 h 7086"/>
                                <a:gd name="T60" fmla="*/ 506 w 11908"/>
                                <a:gd name="T61" fmla="*/ 3677 h 7086"/>
                                <a:gd name="T62" fmla="*/ 364 w 11908"/>
                                <a:gd name="T63" fmla="*/ 3446 h 7086"/>
                                <a:gd name="T64" fmla="*/ 251 w 11908"/>
                                <a:gd name="T65" fmla="*/ 3197 h 7086"/>
                                <a:gd name="T66" fmla="*/ 164 w 11908"/>
                                <a:gd name="T67" fmla="*/ 2925 h 7086"/>
                                <a:gd name="T68" fmla="*/ 98 w 11908"/>
                                <a:gd name="T69" fmla="*/ 2625 h 7086"/>
                                <a:gd name="T70" fmla="*/ 53 w 11908"/>
                                <a:gd name="T71" fmla="*/ 2293 h 7086"/>
                                <a:gd name="T72" fmla="*/ 23 w 11908"/>
                                <a:gd name="T73" fmla="*/ 1925 h 7086"/>
                                <a:gd name="T74" fmla="*/ 6 w 11908"/>
                                <a:gd name="T75" fmla="*/ 1516 h 7086"/>
                                <a:gd name="T76" fmla="*/ 3 w 11908"/>
                                <a:gd name="T77" fmla="*/ 1293 h 7086"/>
                                <a:gd name="T78" fmla="*/ 3 w 11908"/>
                                <a:gd name="T79" fmla="*/ 7086 h 7086"/>
                                <a:gd name="T80" fmla="*/ 11909 w 11908"/>
                                <a:gd name="T81" fmla="*/ 7086 h 7086"/>
                                <a:gd name="T82" fmla="*/ 11909 w 11908"/>
                                <a:gd name="T83" fmla="*/ 5968 h 70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1908" h="7086">
                                  <a:moveTo>
                                    <a:pt x="11909" y="5968"/>
                                  </a:moveTo>
                                  <a:lnTo>
                                    <a:pt x="11883" y="5983"/>
                                  </a:lnTo>
                                  <a:lnTo>
                                    <a:pt x="11807" y="6023"/>
                                  </a:lnTo>
                                  <a:lnTo>
                                    <a:pt x="11682" y="6084"/>
                                  </a:lnTo>
                                  <a:lnTo>
                                    <a:pt x="11512" y="6163"/>
                                  </a:lnTo>
                                  <a:lnTo>
                                    <a:pt x="11298" y="6253"/>
                                  </a:lnTo>
                                  <a:lnTo>
                                    <a:pt x="11041" y="6351"/>
                                  </a:lnTo>
                                  <a:lnTo>
                                    <a:pt x="10745" y="6451"/>
                                  </a:lnTo>
                                  <a:lnTo>
                                    <a:pt x="10411" y="6550"/>
                                  </a:lnTo>
                                  <a:lnTo>
                                    <a:pt x="10041" y="6643"/>
                                  </a:lnTo>
                                  <a:lnTo>
                                    <a:pt x="9637" y="6726"/>
                                  </a:lnTo>
                                  <a:lnTo>
                                    <a:pt x="9202" y="6793"/>
                                  </a:lnTo>
                                  <a:lnTo>
                                    <a:pt x="8737" y="6840"/>
                                  </a:lnTo>
                                  <a:lnTo>
                                    <a:pt x="8244" y="6862"/>
                                  </a:lnTo>
                                  <a:lnTo>
                                    <a:pt x="7726" y="6856"/>
                                  </a:lnTo>
                                  <a:lnTo>
                                    <a:pt x="7185" y="6816"/>
                                  </a:lnTo>
                                  <a:lnTo>
                                    <a:pt x="6622" y="6738"/>
                                  </a:lnTo>
                                  <a:lnTo>
                                    <a:pt x="6040" y="6617"/>
                                  </a:lnTo>
                                  <a:lnTo>
                                    <a:pt x="5441" y="6449"/>
                                  </a:lnTo>
                                  <a:lnTo>
                                    <a:pt x="4826" y="6229"/>
                                  </a:lnTo>
                                  <a:lnTo>
                                    <a:pt x="4198" y="5952"/>
                                  </a:lnTo>
                                  <a:lnTo>
                                    <a:pt x="3596" y="5661"/>
                                  </a:lnTo>
                                  <a:lnTo>
                                    <a:pt x="3054" y="5395"/>
                                  </a:lnTo>
                                  <a:lnTo>
                                    <a:pt x="2569" y="5152"/>
                                  </a:lnTo>
                                  <a:lnTo>
                                    <a:pt x="2137" y="4925"/>
                                  </a:lnTo>
                                  <a:lnTo>
                                    <a:pt x="1757" y="4711"/>
                                  </a:lnTo>
                                  <a:lnTo>
                                    <a:pt x="1424" y="4506"/>
                                  </a:lnTo>
                                  <a:lnTo>
                                    <a:pt x="1136" y="4304"/>
                                  </a:lnTo>
                                  <a:lnTo>
                                    <a:pt x="889" y="4102"/>
                                  </a:lnTo>
                                  <a:lnTo>
                                    <a:pt x="680" y="3894"/>
                                  </a:lnTo>
                                  <a:lnTo>
                                    <a:pt x="506" y="3677"/>
                                  </a:lnTo>
                                  <a:lnTo>
                                    <a:pt x="364" y="3446"/>
                                  </a:lnTo>
                                  <a:lnTo>
                                    <a:pt x="251" y="3197"/>
                                  </a:lnTo>
                                  <a:lnTo>
                                    <a:pt x="164" y="2925"/>
                                  </a:lnTo>
                                  <a:lnTo>
                                    <a:pt x="98" y="2625"/>
                                  </a:lnTo>
                                  <a:lnTo>
                                    <a:pt x="53" y="2293"/>
                                  </a:lnTo>
                                  <a:lnTo>
                                    <a:pt x="23" y="1925"/>
                                  </a:lnTo>
                                  <a:lnTo>
                                    <a:pt x="6" y="1516"/>
                                  </a:lnTo>
                                  <a:lnTo>
                                    <a:pt x="3" y="1293"/>
                                  </a:lnTo>
                                  <a:lnTo>
                                    <a:pt x="3" y="7086"/>
                                  </a:lnTo>
                                  <a:lnTo>
                                    <a:pt x="11909" y="7086"/>
                                  </a:lnTo>
                                  <a:lnTo>
                                    <a:pt x="11909" y="5968"/>
                                  </a:lnTo>
                                  <a:close/>
                                </a:path>
                              </a:pathLst>
                            </a:custGeom>
                            <a:solidFill>
                              <a:srgbClr val="00499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4"/>
                          <wps:cNvSpPr>
                            <a:spLocks/>
                          </wps:cNvSpPr>
                          <wps:spPr bwMode="auto">
                            <a:xfrm>
                              <a:off x="-3" y="9751"/>
                              <a:ext cx="11908" cy="7086"/>
                            </a:xfrm>
                            <a:custGeom>
                              <a:avLst/>
                              <a:gdLst>
                                <a:gd name="T0" fmla="*/ 3 w 11908"/>
                                <a:gd name="T1" fmla="*/ 0 h 7086"/>
                                <a:gd name="T2" fmla="*/ 3 w 11908"/>
                                <a:gd name="T3" fmla="*/ 0 h 7086"/>
                                <a:gd name="T4" fmla="*/ 3 w 11908"/>
                                <a:gd name="T5" fmla="*/ 1293 h 7086"/>
                                <a:gd name="T6" fmla="*/ 3 w 11908"/>
                                <a:gd name="T7" fmla="*/ 1293 h 7086"/>
                                <a:gd name="T8" fmla="*/ 3 w 11908"/>
                                <a:gd name="T9" fmla="*/ 0 h 7086"/>
                              </a:gdLst>
                              <a:ahLst/>
                              <a:cxnLst>
                                <a:cxn ang="0">
                                  <a:pos x="T0" y="T1"/>
                                </a:cxn>
                                <a:cxn ang="0">
                                  <a:pos x="T2" y="T3"/>
                                </a:cxn>
                                <a:cxn ang="0">
                                  <a:pos x="T4" y="T5"/>
                                </a:cxn>
                                <a:cxn ang="0">
                                  <a:pos x="T6" y="T7"/>
                                </a:cxn>
                                <a:cxn ang="0">
                                  <a:pos x="T8" y="T9"/>
                                </a:cxn>
                              </a:cxnLst>
                              <a:rect l="0" t="0" r="r" b="b"/>
                              <a:pathLst>
                                <a:path w="11908" h="7086">
                                  <a:moveTo>
                                    <a:pt x="3" y="0"/>
                                  </a:moveTo>
                                  <a:lnTo>
                                    <a:pt x="3" y="0"/>
                                  </a:lnTo>
                                  <a:lnTo>
                                    <a:pt x="3" y="1293"/>
                                  </a:lnTo>
                                  <a:lnTo>
                                    <a:pt x="3" y="0"/>
                                  </a:lnTo>
                                  <a:close/>
                                </a:path>
                              </a:pathLst>
                            </a:custGeom>
                            <a:solidFill>
                              <a:srgbClr val="00499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94482EF" id="Group 2" o:spid="_x0000_s1026" style="position:absolute;margin-left:0;margin-top:454.9pt;width:595.25pt;height:386.95pt;z-index:-251658240;mso-position-horizontal-relative:page;mso-position-vertical-relative:page" coordorigin=",9098" coordsize="11905,77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" o:allowincell="f">
                <v:group id="Group 3" o:spid="_x0000_s1027" style="position:absolute;left:-3;top:9108;width:11908;height:7087" coordorigin="-3,9108" coordsize="11908,70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4" o:spid="_x0000_s1028" style="position:absolute;left:-3;top:9108;width:11908;height:7087;visibility:visible;mso-wrap-style:square;v-text-anchor:top" coordsize="11908,70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RBMMA&#10;AADaAAAADwAAAGRycy9kb3ducmV2LnhtbESPT4vCMBTE7wt+h/AEb2vqIrtSjSK6LiKCfw8eH82z&#10;LSYvpYlav70RFjwOM/MbZjRprBE3qn3pWEGvm4AgzpwuOVdwPCw+ByB8QNZoHJOCB3mYjFsfI0y1&#10;u/OObvuQiwhhn6KCIoQqldJnBVn0XVcRR+/saoshyjqXusZ7hFsjv5LkW1osOS4UWNGsoOyyv1oF&#10;s9yY5cCtdtv1vL85rS6//b9FolSn3UyHIAI14R3+by+1gh94XYk3QI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RBMMAAADaAAAADwAAAAAAAAAAAAAAAACYAgAAZHJzL2Rv&#10;d25yZXYueG1sUEsFBgAAAAAEAAQA9QAAAIgDAAAAAA==&#10;" path="m11909,5968r-26,15l11807,6023r-125,61l11512,6163r-214,90l11041,6351r-296,100l10411,6550r-370,93l9637,6726r-435,67l8737,6840r-493,22l7726,6856r-541,-40l6622,6738,6040,6617,5441,6449,4826,6229,4198,5952,3596,5661,3054,5395,2569,5152,2137,4925,1757,4711,1424,4506,1136,4304,889,4102,680,3894,506,3677,364,3446,251,3197,164,2925,98,2625,53,2293,23,1925,6,1516,3,1293r,5793l11909,7086r,-1118xe" fillcolor="#badcf4" stroked="f">
                    <v:path arrowok="t" o:connecttype="custom" o:connectlocs="11909,5968;11883,5983;11807,6023;11682,6084;11512,6163;11298,6253;11041,6351;10745,6451;10411,6550;10041,6643;9637,6726;9202,6793;8737,6840;8244,6862;7726,6856;7185,6816;6622,6738;6040,6617;5441,6449;4826,6229;4198,5952;3596,5661;3054,5395;2569,5152;2137,4925;1757,4711;1424,4506;1136,4304;889,4102;680,3894;506,3677;364,3446;251,3197;164,2925;98,2625;53,2293;23,1925;6,1516;3,1293;3,7086;11909,7086;11909,5968" o:connectangles="0,0,0,0,0,0,0,0,0,0,0,0,0,0,0,0,0,0,0,0,0,0,0,0,0,0,0,0,0,0,0,0,0,0,0,0,0,0,0,0,0,0"/>
                  </v:shape>
                  <v:shape id="Freeform 5" o:spid="_x0000_s1029" style="position:absolute;left:-3;top:9108;width:11908;height:7087;visibility:visible;mso-wrap-style:square;v-text-anchor:top" coordsize="11908,70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PFdsAA&#10;AADaAAAADwAAAGRycy9kb3ducmV2LnhtbERPy4rCMBTdD/gP4QruxlSRQappEV+IDIyvhctLc22L&#10;yU1pota/nywGZnk473neWSOe1PrasYLRMAFBXDhdc6ngct58TkH4gKzROCYFb/KQZ72POabavfhI&#10;z1MoRQxhn6KCKoQmldIXFVn0Q9cQR+7mWoshwraUusVXDLdGjpPkS1qsOTZU2NCyouJ+elgFy9KY&#10;3dTtj4fv1eTnur+vJ9tNotSg3y1mIAJ14V/8595pBXFrvBJvgMx+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YPFdsAAAADaAAAADwAAAAAAAAAAAAAAAACYAgAAZHJzL2Rvd25y&#10;ZXYueG1sUEsFBgAAAAAEAAQA9QAAAIUDAAAAAA==&#10;" path="m3,r,l3,1293,3,xe" fillcolor="#badcf4" stroked="f">
                    <v:path arrowok="t" o:connecttype="custom" o:connectlocs="3,0;3,0;3,1293;3,1293;3,0" o:connectangles="0,0,0,0,0"/>
                  </v:shape>
                </v:group>
                <v:group id="Group 6" o:spid="_x0000_s1030" style="position:absolute;left:-3;top:9325;width:11908;height:7087" coordorigin="-3,9325" coordsize="11908,70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Freeform 7" o:spid="_x0000_s1031" style="position:absolute;left:-3;top:9325;width:11908;height:7087;visibility:visible;mso-wrap-style:square;v-text-anchor:top" coordsize="11908,70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Xr9sUA&#10;AADbAAAADwAAAGRycy9kb3ducmV2LnhtbESPQWvCQBCF7wX/wzJCb3VjD7ZEN6EVKiL1oBV7HbJj&#10;Epqdjdk1pv5651DobYb35r1vFvngGtVTF2rPBqaTBBRx4W3NpYHD18fTK6gQkS02nsnALwXIs9HD&#10;AlPrr7yjfh9LJSEcUjRQxdimWoeiIodh4lti0U6+cxhl7UptO7xKuGv0c5LMtMOapaHClpYVFT/7&#10;izNQbny/e7m9r+h23C4P/tx/fm9OxjyOh7c5qEhD/Df/Xa+t4Au9/CID6O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Fev2xQAAANsAAAAPAAAAAAAAAAAAAAAAAJgCAABkcnMv&#10;ZG93bnJldi54bWxQSwUGAAAAAAQABAD1AAAAigMAAAAA&#10;" path="m11909,5968r-26,15l11807,6023r-125,61l11512,6163r-214,90l11041,6351r-296,100l10411,6550r-370,93l9637,6726r-435,67l8737,6840r-493,22l7726,6856r-541,-40l6622,6738,6040,6617,5441,6449,4826,6229,4198,5952,3596,5661,3054,5395,2569,5152,2137,4925,1757,4711,1424,4506,1136,4304,889,4102,680,3894,506,3677,364,3446,251,3197,164,2925,98,2625,53,2293,23,1925,6,1516,3,1293r,5793l11909,7086r,-1118xe" fillcolor="#004990" stroked="f">
                    <v:path arrowok="t" o:connecttype="custom" o:connectlocs="11909,5968;11883,5983;11807,6023;11682,6084;11512,6163;11298,6253;11041,6351;10745,6451;10411,6550;10041,6643;9637,6726;9202,6793;8737,6840;8244,6862;7726,6856;7185,6816;6622,6738;6040,6617;5441,6449;4826,6229;4198,5952;3596,5661;3054,5395;2569,5152;2137,4925;1757,4711;1424,4506;1136,4304;889,4102;680,3894;506,3677;364,3446;251,3197;164,2925;98,2625;53,2293;23,1925;6,1516;3,1293;3,7086;11909,7086;11909,5968" o:connectangles="0,0,0,0,0,0,0,0,0,0,0,0,0,0,0,0,0,0,0,0,0,0,0,0,0,0,0,0,0,0,0,0,0,0,0,0,0,0,0,0,0,0"/>
                  </v:shape>
                  <v:shape id="Freeform 8" o:spid="_x0000_s1032" style="position:absolute;left:-3;top:9325;width:11908;height:7087;visibility:visible;mso-wrap-style:square;v-text-anchor:top" coordsize="11908,70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lObcEA&#10;AADbAAAADwAAAGRycy9kb3ducmV2LnhtbERPTYvCMBC9C/6HMII3Td2DK9UoKriI6EFX9Do0Y1ts&#10;JrWJtfrrN4Kwt3m8z5nMGlOImiqXW1Yw6EcgiBOrc04VHH9XvREI55E1FpZJwZMczKbt1gRjbR+8&#10;p/rgUxFC2MWoIPO+jKV0SUYGXd+WxIG72MqgD7BKpa7wEcJNIb+iaCgN5hwaMixpmVFyPdyNgnRj&#10;6/33a/FDr9NuebS3enveXJTqdpr5GISnxv+LP+61DvMH8P4lHCCn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FZTm3BAAAA2wAAAA8AAAAAAAAAAAAAAAAAmAIAAGRycy9kb3du&#10;cmV2LnhtbFBLBQYAAAAABAAEAPUAAACGAwAAAAA=&#10;" path="m3,r,l3,1293,3,xe" fillcolor="#004990" stroked="f">
                    <v:path arrowok="t" o:connecttype="custom" o:connectlocs="3,0;3,0;3,1293;3,1293;3,0" o:connectangles="0,0,0,0,0"/>
                  </v:shape>
                </v:group>
                <v:group id="Group 9" o:spid="_x0000_s1033" style="position:absolute;left:-3;top:9551;width:11908;height:7086" coordorigin="-3,9551" coordsize="11908,70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Freeform 10" o:spid="_x0000_s1034" style="position:absolute;left:-3;top:9551;width:11908;height:7086;visibility:visible;mso-wrap-style:square;v-text-anchor:top" coordsize="11908,70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3tUMIA&#10;AADbAAAADwAAAGRycy9kb3ducmV2LnhtbERPTWsCMRC9F/wPYYTeatYWWrsaRQuCh15cpV6HzbhZ&#10;3EyWTVyz/npTKPQ2j/c5i1W0jeip87VjBdNJBoK4dLrmSsHxsH2ZgfABWWPjmBQM5GG1HD0tMNfu&#10;xnvqi1CJFMI+RwUmhDaX0peGLPqJa4kTd3adxZBgV0nd4S2F20a+Ztm7tFhzajDY0peh8lJcrYLP&#10;fn/MTodT8b39+djcoxnu1zgo9TyO6zmIQDH8i//cO53mv8HvL+k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7e1QwgAAANsAAAAPAAAAAAAAAAAAAAAAAJgCAABkcnMvZG93&#10;bnJldi54bWxQSwUGAAAAAAQABAD1AAAAhwMAAAAA&#10;" path="m11909,5968r-26,15l11807,6023r-125,61l11512,6163r-214,90l11041,6351r-296,100l10411,6550r-370,93l9637,6726r-435,67l8737,6840r-493,22l7726,6856r-541,-40l6622,6738,6040,6617,5441,6449,4826,6229,4198,5952,3596,5661,3054,5395,2569,5152,2137,4925,1757,4711,1424,4506,1136,4304,889,4102,680,3894,506,3677,364,3446,251,3197,164,2925,98,2625,53,2293,23,1925,6,1516,3,1293r,5793l11909,7086r,-1118xe" stroked="f">
                    <v:path arrowok="t" o:connecttype="custom" o:connectlocs="11909,5968;11883,5983;11807,6023;11682,6084;11512,6163;11298,6253;11041,6351;10745,6451;10411,6550;10041,6643;9637,6726;9202,6793;8737,6840;8244,6862;7726,6856;7185,6816;6622,6738;6040,6617;5441,6449;4826,6229;4198,5952;3596,5661;3054,5395;2569,5152;2137,4925;1757,4711;1424,4506;1136,4304;889,4102;680,3894;506,3677;364,3446;251,3197;164,2925;98,2625;53,2293;23,1925;6,1516;3,1293;3,7086;11909,7086;11909,5968" o:connectangles="0,0,0,0,0,0,0,0,0,0,0,0,0,0,0,0,0,0,0,0,0,0,0,0,0,0,0,0,0,0,0,0,0,0,0,0,0,0,0,0,0,0"/>
                  </v:shape>
                  <v:shape id="Freeform 11" o:spid="_x0000_s1035" style="position:absolute;left:-3;top:9551;width:11908;height:7086;visibility:visible;mso-wrap-style:square;v-text-anchor:top" coordsize="11908,70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R1JMIA&#10;AADbAAAADwAAAGRycy9kb3ducmV2LnhtbERPTWsCMRC9F/wPYYTeatZSWrsaRQuCh15cpV6HzbhZ&#10;3EyWTVyz/npTKPQ2j/c5i1W0jeip87VjBdNJBoK4dLrmSsHxsH2ZgfABWWPjmBQM5GG1HD0tMNfu&#10;xnvqi1CJFMI+RwUmhDaX0peGLPqJa4kTd3adxZBgV0nd4S2F20a+Ztm7tFhzajDY0peh8lJcrYLP&#10;fn/MTodT8b39+djcoxnu1zgo9TyO6zmIQDH8i//cO53mv8HvL+k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BHUkwgAAANsAAAAPAAAAAAAAAAAAAAAAAJgCAABkcnMvZG93&#10;bnJldi54bWxQSwUGAAAAAAQABAD1AAAAhwMAAAAA&#10;" path="m3,r,l3,1293,3,xe" stroked="f">
                    <v:path arrowok="t" o:connecttype="custom" o:connectlocs="3,0;3,0;3,1293;3,1293;3,0" o:connectangles="0,0,0,0,0"/>
                  </v:shape>
                </v:group>
                <v:group id="Group 12" o:spid="_x0000_s1036" style="position:absolute;left:-3;top:9751;width:11908;height:7086" coordorigin="-3,9751" coordsize="11908,70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Freeform 13" o:spid="_x0000_s1037" style="position:absolute;left:-3;top:9751;width:11908;height:7086;visibility:visible;mso-wrap-style:square;v-text-anchor:top" coordsize="11908,70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BKe8QA&#10;AADbAAAADwAAAGRycy9kb3ducmV2LnhtbERPTWvCQBC9F/wPyxS8lGZjKFrSbIKIYvFkVajHaXaa&#10;pGZnQ3bV+O+7BaG3ebzPyYrBtOJCvWssK5hEMQji0uqGKwWH/er5FYTzyBpby6TgRg6KfPSQYart&#10;lT/osvOVCCHsUlRQe9+lUrqyJoMush1x4L5tb9AH2FdS93gN4aaVSRxPpcGGQ0ONHS1qKk+7s1FQ&#10;LY8/x9lktXx5WuyTzdenWSdbo9T4cZi/gfA0+H/x3f2uw/wp/P0SDp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0wSnvEAAAA2wAAAA8AAAAAAAAAAAAAAAAAmAIAAGRycy9k&#10;b3ducmV2LnhtbFBLBQYAAAAABAAEAPUAAACJAwAAAAA=&#10;" path="m11909,5968r-26,15l11807,6023r-125,61l11512,6163r-214,90l11041,6351r-296,100l10411,6550r-370,93l9637,6726r-435,67l8737,6840r-493,22l7726,6856r-541,-40l6622,6738,6040,6617,5441,6449,4826,6229,4198,5952,3596,5661,3054,5395,2569,5152,2137,4925,1757,4711,1424,4506,1136,4304,889,4102,680,3894,506,3677,364,3446,251,3197,164,2925,98,2625,53,2293,23,1925,6,1516,3,1293r,5793l11909,7086r,-1118xe" fillcolor="#004990" stroked="f">
                    <v:path arrowok="t" o:connecttype="custom" o:connectlocs="11909,5968;11883,5983;11807,6023;11682,6084;11512,6163;11298,6253;11041,6351;10745,6451;10411,6550;10041,6643;9637,6726;9202,6793;8737,6840;8244,6862;7726,6856;7185,6816;6622,6738;6040,6617;5441,6449;4826,6229;4198,5952;3596,5661;3054,5395;2569,5152;2137,4925;1757,4711;1424,4506;1136,4304;889,4102;680,3894;506,3677;364,3446;251,3197;164,2925;98,2625;53,2293;23,1925;6,1516;3,1293;3,7086;11909,7086;11909,5968" o:connectangles="0,0,0,0,0,0,0,0,0,0,0,0,0,0,0,0,0,0,0,0,0,0,0,0,0,0,0,0,0,0,0,0,0,0,0,0,0,0,0,0,0,0"/>
                  </v:shape>
                  <v:shape id="Freeform 14" o:spid="_x0000_s1038" style="position:absolute;left:-3;top:9751;width:11908;height:7086;visibility:visible;mso-wrap-style:square;v-text-anchor:top" coordsize="11908,70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zv4MIA&#10;AADbAAAADwAAAGRycy9kb3ducmV2LnhtbERPS4vCMBC+C/6HMMJeRFOL6FKNIqLs4snHgh7HZrbt&#10;2kxKk9X6740geJuP7znTeWNKcaXaFZYVDPoRCOLU6oIzBT+Hde8ThPPIGkvLpOBODuazdmuKibY3&#10;3tF17zMRQtglqCD3vkqkdGlOBl3fVsSB+7W1QR9gnUld4y2Em1LGUTSSBgsODTlWtMwpvez/jYJs&#10;dfo7jQfr1bC7PMSb89F8xVuj1EenWUxAeGr8W/xyf+swfwzPX8IBcvY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fO/gwgAAANsAAAAPAAAAAAAAAAAAAAAAAJgCAABkcnMvZG93&#10;bnJldi54bWxQSwUGAAAAAAQABAD1AAAAhwMAAAAA&#10;" path="m3,r,l3,1293,3,xe" fillcolor="#004990" stroked="f">
                    <v:path arrowok="t" o:connecttype="custom" o:connectlocs="3,0;3,0;3,1293;3,1293;3,0" o:connectangles="0,0,0,0,0"/>
                  </v:shape>
                </v:group>
                <w10:wrap anchorx="page" anchory="page"/>
              </v:group>
            </w:pict>
          </mc:Fallback>
        </mc:AlternateContent>
      </w:r>
      <w:r>
        <w:rPr>
          <w:noProof/>
          <w:lang w:val="en-GB" w:eastAsia="en-GB"/>
        </w:rPr>
        <mc:AlternateContent>
          <mc:Choice Requires="wps">
            <w:drawing>
              <wp:anchor distT="0" distB="0" distL="114300" distR="114300" simplePos="0" relativeHeight="251659264" behindDoc="1" locked="0" layoutInCell="0" allowOverlap="1" wp14:anchorId="7F334182" wp14:editId="6C65089E">
                <wp:simplePos x="0" y="0"/>
                <wp:positionH relativeFrom="page">
                  <wp:posOffset>1511300</wp:posOffset>
                </wp:positionH>
                <wp:positionV relativeFrom="paragraph">
                  <wp:posOffset>881380</wp:posOffset>
                </wp:positionV>
                <wp:extent cx="0" cy="0"/>
                <wp:effectExtent l="6350" t="5080" r="12700" b="13970"/>
                <wp:wrapNone/>
                <wp:docPr id="2"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0"/>
                        </a:xfrm>
                        <a:custGeom>
                          <a:avLst/>
                          <a:gdLst>
                            <a:gd name="T0" fmla="*/ 0 60000 65536"/>
                            <a:gd name="T1" fmla="*/ 0 60000 65536"/>
                          </a:gdLst>
                          <a:ahLst/>
                          <a:cxnLst>
                            <a:cxn ang="T0">
                              <a:pos x="0" y="0"/>
                            </a:cxn>
                            <a:cxn ang="T1">
                              <a:pos x="0" y="0"/>
                            </a:cxn>
                          </a:cxnLst>
                          <a:rect l="0" t="0" r="r" b="b"/>
                          <a:pathLst>
                            <a:path>
                              <a:moveTo>
                                <a:pt x="0" y="0"/>
                              </a:moveTo>
                              <a:lnTo>
                                <a:pt x="0" y="0"/>
                              </a:lnTo>
                            </a:path>
                          </a:pathLst>
                        </a:custGeom>
                        <a:noFill/>
                        <a:ln w="127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520F286" id="Freeform 15"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19pt,69.4pt,119pt,69.4pt"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" o:allowincell="f" filled="f" strokecolor="#231f20" strokeweight=".1pt">
                <v:path arrowok="t" o:connecttype="custom" o:connectlocs="0,0;0,0" o:connectangles="0,0"/>
                <w10:wrap anchorx="page"/>
              </v:polyline>
            </w:pict>
          </mc:Fallback>
        </mc:AlternateContent>
      </w:r>
      <w:r w:rsidR="0038789F">
        <w:rPr>
          <w:rFonts w:ascii="Times New Roman" w:hAnsi="Times New Roman"/>
          <w:noProof/>
          <w:sz w:val="24"/>
          <w:szCs w:val="24"/>
          <w:lang w:val="en-GB" w:eastAsia="en-GB"/>
        </w:rPr>
        <w:drawing>
          <wp:inline distT="0" distB="0" distL="0" distR="0" wp14:anchorId="7B0880EB" wp14:editId="1046AA64">
            <wp:extent cx="1611630" cy="1611630"/>
            <wp:effectExtent l="1905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611630" cy="1611630"/>
                    </a:xfrm>
                    <a:prstGeom prst="rect">
                      <a:avLst/>
                    </a:prstGeom>
                    <a:noFill/>
                    <a:ln w="9525">
                      <a:noFill/>
                      <a:miter lim="800000"/>
                      <a:headEnd/>
                      <a:tailEnd/>
                    </a:ln>
                  </pic:spPr>
                </pic:pic>
              </a:graphicData>
            </a:graphic>
          </wp:inline>
        </w:drawing>
      </w:r>
    </w:p>
    <w:p w14:paraId="32E5CAED" w14:textId="2F8181E2" w:rsidR="00D27929" w:rsidRDefault="00AD4E89" w:rsidP="003D2429">
      <w:pPr>
        <w:pStyle w:val="MDULO"/>
        <w:ind w:left="2552"/>
        <w:jc w:val="right"/>
      </w:pPr>
      <w:r>
        <w:t xml:space="preserve">ciclo: </w:t>
      </w:r>
      <w:r w:rsidR="00A91B8D">
        <w:t>DAW</w:t>
      </w:r>
    </w:p>
    <w:p w14:paraId="34A6BFF0" w14:textId="00E02204" w:rsidR="003D2429" w:rsidRDefault="003D2429" w:rsidP="003D2429">
      <w:pPr>
        <w:pStyle w:val="MDULO"/>
        <w:ind w:left="2552"/>
        <w:jc w:val="right"/>
      </w:pPr>
      <w:r>
        <w:t xml:space="preserve">MÓDULO DE </w:t>
      </w:r>
      <w:r w:rsidR="00A91B8D">
        <w:t>programación</w:t>
      </w:r>
    </w:p>
    <w:p w14:paraId="7C1E2BDB" w14:textId="77777777" w:rsidR="003D2429" w:rsidRDefault="003D2429" w:rsidP="00E805E2">
      <w:pPr>
        <w:pStyle w:val="MDULO"/>
        <w:jc w:val="right"/>
        <w:rPr>
          <w:szCs w:val="20"/>
        </w:rPr>
      </w:pPr>
    </w:p>
    <w:p w14:paraId="2C857050" w14:textId="77777777" w:rsidR="0026713F" w:rsidRPr="00D17F0E" w:rsidRDefault="0026713F" w:rsidP="008038BA">
      <w:pPr>
        <w:pStyle w:val="Unidad"/>
      </w:pPr>
    </w:p>
    <w:p w14:paraId="16327B5E" w14:textId="77777777" w:rsidR="00D17F0E" w:rsidRDefault="00D17F0E" w:rsidP="0026713F">
      <w:pPr>
        <w:widowControl w:val="0"/>
        <w:autoSpaceDE w:val="0"/>
        <w:autoSpaceDN w:val="0"/>
        <w:adjustRightInd w:val="0"/>
        <w:spacing w:before="91" w:after="0" w:line="240" w:lineRule="auto"/>
        <w:ind w:right="-20"/>
        <w:rPr>
          <w:rFonts w:ascii="Times New Roman" w:hAnsi="Times New Roman"/>
          <w:sz w:val="20"/>
          <w:szCs w:val="20"/>
        </w:rPr>
      </w:pPr>
    </w:p>
    <w:p w14:paraId="29B37182" w14:textId="77777777" w:rsidR="0026713F" w:rsidRDefault="0026713F" w:rsidP="0026713F">
      <w:pPr>
        <w:widowControl w:val="0"/>
        <w:autoSpaceDE w:val="0"/>
        <w:autoSpaceDN w:val="0"/>
        <w:adjustRightInd w:val="0"/>
        <w:spacing w:before="91" w:after="0" w:line="240" w:lineRule="auto"/>
        <w:ind w:right="-20"/>
        <w:rPr>
          <w:rFonts w:ascii="Times New Roman" w:hAnsi="Times New Roman"/>
          <w:sz w:val="20"/>
          <w:szCs w:val="20"/>
        </w:rPr>
      </w:pPr>
    </w:p>
    <w:p w14:paraId="64165015" w14:textId="77777777" w:rsidR="0026713F" w:rsidRDefault="0026713F" w:rsidP="0026713F">
      <w:pPr>
        <w:widowControl w:val="0"/>
        <w:autoSpaceDE w:val="0"/>
        <w:autoSpaceDN w:val="0"/>
        <w:adjustRightInd w:val="0"/>
        <w:spacing w:before="91" w:after="0" w:line="240" w:lineRule="auto"/>
        <w:ind w:right="-20"/>
        <w:rPr>
          <w:rFonts w:ascii="Times New Roman" w:hAnsi="Times New Roman"/>
          <w:sz w:val="20"/>
          <w:szCs w:val="20"/>
        </w:rPr>
      </w:pPr>
    </w:p>
    <w:p w14:paraId="470B16E3" w14:textId="500DE8C2" w:rsidR="00D27929" w:rsidRPr="00D27929" w:rsidRDefault="003D2429" w:rsidP="00D27929">
      <w:pPr>
        <w:pStyle w:val="UnidadPortada"/>
        <w:jc w:val="center"/>
        <w:rPr>
          <w:color w:val="000000"/>
          <w:sz w:val="80"/>
          <w:szCs w:val="80"/>
        </w:rPr>
      </w:pPr>
      <w:r>
        <w:rPr>
          <w:sz w:val="80"/>
          <w:szCs w:val="80"/>
        </w:rPr>
        <w:t xml:space="preserve">Tarea </w:t>
      </w:r>
      <w:proofErr w:type="spellStart"/>
      <w:r>
        <w:rPr>
          <w:sz w:val="80"/>
          <w:szCs w:val="80"/>
        </w:rPr>
        <w:t>Nº</w:t>
      </w:r>
      <w:proofErr w:type="spellEnd"/>
      <w:r>
        <w:rPr>
          <w:sz w:val="80"/>
          <w:szCs w:val="80"/>
        </w:rPr>
        <w:t xml:space="preserve"> </w:t>
      </w:r>
      <w:r w:rsidR="00A91B8D">
        <w:rPr>
          <w:sz w:val="80"/>
          <w:szCs w:val="80"/>
        </w:rPr>
        <w:t>7</w:t>
      </w:r>
    </w:p>
    <w:p w14:paraId="0F79D377" w14:textId="77777777" w:rsidR="00D27929" w:rsidRDefault="00D27929" w:rsidP="00D17F0E">
      <w:pPr>
        <w:widowControl w:val="0"/>
        <w:autoSpaceDE w:val="0"/>
        <w:autoSpaceDN w:val="0"/>
        <w:adjustRightInd w:val="0"/>
        <w:spacing w:after="0" w:line="240" w:lineRule="auto"/>
        <w:rPr>
          <w:rFonts w:ascii="Arial" w:hAnsi="Arial" w:cs="Arial"/>
          <w:color w:val="000000"/>
          <w:sz w:val="16"/>
          <w:szCs w:val="16"/>
        </w:rPr>
      </w:pPr>
    </w:p>
    <w:p w14:paraId="4FB23D45" w14:textId="77777777" w:rsidR="00D27929" w:rsidRDefault="00D27929" w:rsidP="00D17F0E">
      <w:pPr>
        <w:widowControl w:val="0"/>
        <w:autoSpaceDE w:val="0"/>
        <w:autoSpaceDN w:val="0"/>
        <w:adjustRightInd w:val="0"/>
        <w:spacing w:after="0" w:line="240" w:lineRule="auto"/>
        <w:rPr>
          <w:rFonts w:ascii="Arial" w:hAnsi="Arial" w:cs="Arial"/>
          <w:color w:val="000000"/>
          <w:sz w:val="16"/>
          <w:szCs w:val="16"/>
        </w:rPr>
      </w:pPr>
    </w:p>
    <w:p w14:paraId="03E54D06" w14:textId="77777777" w:rsidR="00D27929" w:rsidRDefault="00D27929" w:rsidP="00D17F0E">
      <w:pPr>
        <w:widowControl w:val="0"/>
        <w:autoSpaceDE w:val="0"/>
        <w:autoSpaceDN w:val="0"/>
        <w:adjustRightInd w:val="0"/>
        <w:spacing w:after="0" w:line="240" w:lineRule="auto"/>
        <w:rPr>
          <w:rFonts w:ascii="Arial" w:hAnsi="Arial" w:cs="Arial"/>
          <w:color w:val="000000"/>
          <w:sz w:val="16"/>
          <w:szCs w:val="16"/>
        </w:rPr>
      </w:pPr>
    </w:p>
    <w:p w14:paraId="0EC88133" w14:textId="77777777" w:rsidR="00D27929" w:rsidRDefault="00D27929" w:rsidP="00D17F0E">
      <w:pPr>
        <w:widowControl w:val="0"/>
        <w:autoSpaceDE w:val="0"/>
        <w:autoSpaceDN w:val="0"/>
        <w:adjustRightInd w:val="0"/>
        <w:spacing w:after="0" w:line="240" w:lineRule="auto"/>
        <w:rPr>
          <w:rFonts w:ascii="Arial" w:hAnsi="Arial" w:cs="Arial"/>
          <w:color w:val="000000"/>
          <w:sz w:val="16"/>
          <w:szCs w:val="16"/>
        </w:rPr>
      </w:pPr>
    </w:p>
    <w:p w14:paraId="3D1146D6" w14:textId="77777777" w:rsidR="00D27929" w:rsidRDefault="00D27929" w:rsidP="00D17F0E">
      <w:pPr>
        <w:widowControl w:val="0"/>
        <w:autoSpaceDE w:val="0"/>
        <w:autoSpaceDN w:val="0"/>
        <w:adjustRightInd w:val="0"/>
        <w:spacing w:after="0" w:line="240" w:lineRule="auto"/>
        <w:rPr>
          <w:rFonts w:ascii="Arial" w:hAnsi="Arial" w:cs="Arial"/>
          <w:color w:val="000000"/>
          <w:sz w:val="16"/>
          <w:szCs w:val="16"/>
        </w:rPr>
      </w:pPr>
    </w:p>
    <w:p w14:paraId="5AD75A41" w14:textId="77777777" w:rsidR="00D27929" w:rsidRDefault="00D27929" w:rsidP="00D17F0E">
      <w:pPr>
        <w:widowControl w:val="0"/>
        <w:autoSpaceDE w:val="0"/>
        <w:autoSpaceDN w:val="0"/>
        <w:adjustRightInd w:val="0"/>
        <w:spacing w:after="0" w:line="240" w:lineRule="auto"/>
        <w:rPr>
          <w:rFonts w:ascii="Arial" w:hAnsi="Arial" w:cs="Arial"/>
          <w:color w:val="000000"/>
          <w:sz w:val="16"/>
          <w:szCs w:val="16"/>
        </w:rPr>
      </w:pPr>
    </w:p>
    <w:p w14:paraId="12AE59A4" w14:textId="77777777" w:rsidR="00D27929" w:rsidRDefault="00D27929" w:rsidP="00D17F0E">
      <w:pPr>
        <w:widowControl w:val="0"/>
        <w:autoSpaceDE w:val="0"/>
        <w:autoSpaceDN w:val="0"/>
        <w:adjustRightInd w:val="0"/>
        <w:spacing w:after="0" w:line="240" w:lineRule="auto"/>
        <w:rPr>
          <w:rFonts w:ascii="Arial" w:hAnsi="Arial" w:cs="Arial"/>
          <w:color w:val="000000"/>
          <w:sz w:val="16"/>
          <w:szCs w:val="16"/>
        </w:rPr>
      </w:pPr>
    </w:p>
    <w:p w14:paraId="45B19CE1" w14:textId="77777777" w:rsidR="00D27929" w:rsidRDefault="00D27929" w:rsidP="00D17F0E">
      <w:pPr>
        <w:widowControl w:val="0"/>
        <w:autoSpaceDE w:val="0"/>
        <w:autoSpaceDN w:val="0"/>
        <w:adjustRightInd w:val="0"/>
        <w:spacing w:after="0" w:line="240" w:lineRule="auto"/>
        <w:rPr>
          <w:rFonts w:ascii="Arial" w:hAnsi="Arial" w:cs="Arial"/>
          <w:color w:val="000000"/>
          <w:sz w:val="16"/>
          <w:szCs w:val="16"/>
        </w:rPr>
      </w:pPr>
    </w:p>
    <w:p w14:paraId="49DC3556" w14:textId="77777777" w:rsidR="00D27929" w:rsidRDefault="00D27929" w:rsidP="00D17F0E">
      <w:pPr>
        <w:widowControl w:val="0"/>
        <w:autoSpaceDE w:val="0"/>
        <w:autoSpaceDN w:val="0"/>
        <w:adjustRightInd w:val="0"/>
        <w:spacing w:after="0" w:line="240" w:lineRule="auto"/>
        <w:rPr>
          <w:rFonts w:ascii="Arial" w:hAnsi="Arial" w:cs="Arial"/>
          <w:color w:val="000000"/>
          <w:sz w:val="16"/>
          <w:szCs w:val="16"/>
        </w:rPr>
      </w:pPr>
    </w:p>
    <w:p w14:paraId="1FF6F6AA" w14:textId="77777777" w:rsidR="00D17F0E" w:rsidRDefault="00D17F0E" w:rsidP="00D17F0E">
      <w:pPr>
        <w:widowControl w:val="0"/>
        <w:autoSpaceDE w:val="0"/>
        <w:autoSpaceDN w:val="0"/>
        <w:adjustRightInd w:val="0"/>
        <w:spacing w:after="0" w:line="240" w:lineRule="auto"/>
        <w:rPr>
          <w:rFonts w:ascii="Arial" w:hAnsi="Arial" w:cs="Arial"/>
          <w:color w:val="000000"/>
          <w:sz w:val="16"/>
          <w:szCs w:val="16"/>
        </w:rPr>
      </w:pPr>
    </w:p>
    <w:p w14:paraId="6061AA1A" w14:textId="77777777" w:rsidR="00D17F0E" w:rsidRDefault="00D17F0E" w:rsidP="00D17F0E">
      <w:pPr>
        <w:widowControl w:val="0"/>
        <w:autoSpaceDE w:val="0"/>
        <w:autoSpaceDN w:val="0"/>
        <w:adjustRightInd w:val="0"/>
        <w:spacing w:after="0" w:line="240" w:lineRule="auto"/>
        <w:rPr>
          <w:rFonts w:ascii="Arial" w:hAnsi="Arial" w:cs="Arial"/>
          <w:color w:val="000000"/>
          <w:sz w:val="16"/>
          <w:szCs w:val="16"/>
        </w:rPr>
      </w:pPr>
    </w:p>
    <w:p w14:paraId="1DC79930" w14:textId="77777777" w:rsidR="00D27929" w:rsidRDefault="00D27929" w:rsidP="00D17F0E">
      <w:pPr>
        <w:widowControl w:val="0"/>
        <w:autoSpaceDE w:val="0"/>
        <w:autoSpaceDN w:val="0"/>
        <w:adjustRightInd w:val="0"/>
        <w:spacing w:after="0" w:line="240" w:lineRule="auto"/>
        <w:rPr>
          <w:rFonts w:ascii="Arial" w:hAnsi="Arial" w:cs="Arial"/>
          <w:color w:val="000000"/>
          <w:sz w:val="16"/>
          <w:szCs w:val="16"/>
        </w:rPr>
      </w:pPr>
    </w:p>
    <w:p w14:paraId="0D4C95F1" w14:textId="77777777" w:rsidR="00D658A9" w:rsidRDefault="00D658A9" w:rsidP="00D17F0E">
      <w:pPr>
        <w:widowControl w:val="0"/>
        <w:autoSpaceDE w:val="0"/>
        <w:autoSpaceDN w:val="0"/>
        <w:adjustRightInd w:val="0"/>
        <w:spacing w:after="0" w:line="240" w:lineRule="auto"/>
        <w:rPr>
          <w:rFonts w:ascii="Arial" w:hAnsi="Arial" w:cs="Arial"/>
          <w:color w:val="000000"/>
          <w:sz w:val="16"/>
          <w:szCs w:val="16"/>
        </w:rPr>
      </w:pPr>
    </w:p>
    <w:p w14:paraId="4E20E750" w14:textId="77777777" w:rsidR="00D658A9" w:rsidRDefault="00D658A9" w:rsidP="00D17F0E">
      <w:pPr>
        <w:widowControl w:val="0"/>
        <w:autoSpaceDE w:val="0"/>
        <w:autoSpaceDN w:val="0"/>
        <w:adjustRightInd w:val="0"/>
        <w:spacing w:after="0" w:line="240" w:lineRule="auto"/>
        <w:rPr>
          <w:rFonts w:ascii="Arial" w:hAnsi="Arial" w:cs="Arial"/>
          <w:color w:val="000000"/>
          <w:sz w:val="16"/>
          <w:szCs w:val="16"/>
        </w:rPr>
      </w:pPr>
    </w:p>
    <w:p w14:paraId="5F56BAB5" w14:textId="77777777" w:rsidR="00D658A9" w:rsidRDefault="00D658A9" w:rsidP="00D17F0E">
      <w:pPr>
        <w:widowControl w:val="0"/>
        <w:autoSpaceDE w:val="0"/>
        <w:autoSpaceDN w:val="0"/>
        <w:adjustRightInd w:val="0"/>
        <w:spacing w:after="0" w:line="240" w:lineRule="auto"/>
        <w:rPr>
          <w:rFonts w:ascii="Arial" w:hAnsi="Arial" w:cs="Arial"/>
          <w:color w:val="000000"/>
          <w:sz w:val="16"/>
          <w:szCs w:val="16"/>
        </w:rPr>
      </w:pPr>
    </w:p>
    <w:p w14:paraId="1D459902" w14:textId="77777777" w:rsidR="00D27929" w:rsidRPr="00D27929" w:rsidRDefault="003D2429" w:rsidP="00D27929">
      <w:pPr>
        <w:pStyle w:val="NombreUnidadPortada"/>
        <w:jc w:val="right"/>
        <w:rPr>
          <w:sz w:val="56"/>
          <w:szCs w:val="56"/>
        </w:rPr>
      </w:pPr>
      <w:r>
        <w:rPr>
          <w:sz w:val="56"/>
          <w:szCs w:val="56"/>
        </w:rPr>
        <w:t>Alumno:</w:t>
      </w:r>
    </w:p>
    <w:p w14:paraId="120BA0BF" w14:textId="780FB374" w:rsidR="00961341" w:rsidRDefault="00A91B8D" w:rsidP="00D27929">
      <w:pPr>
        <w:pStyle w:val="NombreUnidadPortada"/>
        <w:jc w:val="right"/>
        <w:rPr>
          <w:sz w:val="56"/>
          <w:szCs w:val="56"/>
        </w:rPr>
      </w:pPr>
      <w:r>
        <w:rPr>
          <w:sz w:val="56"/>
          <w:szCs w:val="56"/>
        </w:rPr>
        <w:t>Borja Antonio Suárez Rodríguez</w:t>
      </w:r>
    </w:p>
    <w:p w14:paraId="632269A5" w14:textId="43347904" w:rsidR="003D2429" w:rsidRPr="00D27929" w:rsidRDefault="00A91B8D" w:rsidP="003D2429">
      <w:pPr>
        <w:pStyle w:val="NombreUnidadPortada"/>
        <w:jc w:val="right"/>
        <w:rPr>
          <w:sz w:val="56"/>
          <w:szCs w:val="56"/>
        </w:rPr>
      </w:pPr>
      <w:r>
        <w:rPr>
          <w:sz w:val="56"/>
          <w:szCs w:val="56"/>
        </w:rPr>
        <w:t>45768505T</w:t>
      </w:r>
    </w:p>
    <w:p w14:paraId="3A3BC9DD" w14:textId="77777777" w:rsidR="003D2429" w:rsidRPr="00D27929" w:rsidRDefault="003D2429" w:rsidP="00D27929">
      <w:pPr>
        <w:pStyle w:val="NombreUnidadPortada"/>
        <w:jc w:val="right"/>
        <w:rPr>
          <w:sz w:val="56"/>
          <w:szCs w:val="56"/>
        </w:rPr>
      </w:pPr>
    </w:p>
    <w:p w14:paraId="22BC04D8" w14:textId="77777777" w:rsidR="00D17F0E" w:rsidRDefault="00D17F0E" w:rsidP="008038BA">
      <w:pPr>
        <w:pStyle w:val="Unidad"/>
      </w:pPr>
    </w:p>
    <w:p w14:paraId="221298FA" w14:textId="77777777" w:rsidR="00D17F0E" w:rsidRDefault="00D17F0E" w:rsidP="008038BA">
      <w:pPr>
        <w:pStyle w:val="Unidad"/>
      </w:pPr>
    </w:p>
    <w:p w14:paraId="3E8385BD" w14:textId="77777777" w:rsidR="00D17F0E" w:rsidRDefault="00D17F0E" w:rsidP="008038BA">
      <w:pPr>
        <w:pStyle w:val="Unidad"/>
      </w:pPr>
    </w:p>
    <w:p w14:paraId="56AE721C" w14:textId="77777777" w:rsidR="00D17F0E" w:rsidRDefault="00D17F0E" w:rsidP="008038BA">
      <w:pPr>
        <w:pStyle w:val="Unidad"/>
      </w:pPr>
    </w:p>
    <w:p w14:paraId="7D5C7CD3" w14:textId="77777777" w:rsidR="00D17F0E" w:rsidRDefault="00D17F0E" w:rsidP="008038BA">
      <w:pPr>
        <w:pStyle w:val="NombreUnidad"/>
      </w:pPr>
    </w:p>
    <w:p w14:paraId="602DB6FE" w14:textId="77777777" w:rsidR="0026713F" w:rsidRDefault="0026713F" w:rsidP="008038BA">
      <w:pPr>
        <w:pStyle w:val="NombreUnidad"/>
      </w:pPr>
    </w:p>
    <w:p w14:paraId="54D2105B" w14:textId="77777777" w:rsidR="00961341" w:rsidRDefault="00961341">
      <w:pPr>
        <w:widowControl w:val="0"/>
        <w:autoSpaceDE w:val="0"/>
        <w:autoSpaceDN w:val="0"/>
        <w:adjustRightInd w:val="0"/>
        <w:spacing w:before="5" w:after="0" w:line="110" w:lineRule="exact"/>
        <w:rPr>
          <w:rFonts w:ascii="Arial" w:hAnsi="Arial" w:cs="Arial"/>
          <w:color w:val="000000"/>
          <w:sz w:val="11"/>
          <w:szCs w:val="11"/>
        </w:rPr>
      </w:pPr>
    </w:p>
    <w:p w14:paraId="19CA43FC" w14:textId="77777777" w:rsidR="00961341" w:rsidRDefault="00961341">
      <w:pPr>
        <w:widowControl w:val="0"/>
        <w:autoSpaceDE w:val="0"/>
        <w:autoSpaceDN w:val="0"/>
        <w:adjustRightInd w:val="0"/>
        <w:spacing w:after="0" w:line="200" w:lineRule="exact"/>
        <w:rPr>
          <w:rFonts w:ascii="Arial" w:hAnsi="Arial" w:cs="Arial"/>
          <w:color w:val="000000"/>
          <w:sz w:val="20"/>
          <w:szCs w:val="20"/>
        </w:rPr>
      </w:pPr>
    </w:p>
    <w:p w14:paraId="7F9ED49D" w14:textId="77777777" w:rsidR="00961341" w:rsidRDefault="00961341">
      <w:pPr>
        <w:widowControl w:val="0"/>
        <w:autoSpaceDE w:val="0"/>
        <w:autoSpaceDN w:val="0"/>
        <w:adjustRightInd w:val="0"/>
        <w:spacing w:after="0" w:line="200" w:lineRule="exact"/>
        <w:rPr>
          <w:rFonts w:ascii="Arial" w:hAnsi="Arial" w:cs="Arial"/>
          <w:color w:val="000000"/>
          <w:sz w:val="20"/>
          <w:szCs w:val="20"/>
        </w:rPr>
      </w:pPr>
    </w:p>
    <w:p w14:paraId="0B4F8279" w14:textId="77777777" w:rsidR="00961341" w:rsidRDefault="00961341">
      <w:pPr>
        <w:widowControl w:val="0"/>
        <w:autoSpaceDE w:val="0"/>
        <w:autoSpaceDN w:val="0"/>
        <w:adjustRightInd w:val="0"/>
        <w:spacing w:after="0" w:line="200" w:lineRule="exact"/>
        <w:rPr>
          <w:rFonts w:ascii="Arial" w:hAnsi="Arial" w:cs="Arial"/>
          <w:color w:val="000000"/>
          <w:sz w:val="20"/>
          <w:szCs w:val="20"/>
        </w:rPr>
      </w:pPr>
    </w:p>
    <w:p w14:paraId="044D241E" w14:textId="77777777" w:rsidR="00961341" w:rsidRDefault="00961341">
      <w:pPr>
        <w:widowControl w:val="0"/>
        <w:autoSpaceDE w:val="0"/>
        <w:autoSpaceDN w:val="0"/>
        <w:adjustRightInd w:val="0"/>
        <w:spacing w:after="0" w:line="200" w:lineRule="exact"/>
        <w:rPr>
          <w:rFonts w:ascii="Arial" w:hAnsi="Arial" w:cs="Arial"/>
          <w:color w:val="000000"/>
          <w:sz w:val="20"/>
          <w:szCs w:val="20"/>
        </w:rPr>
      </w:pPr>
    </w:p>
    <w:p w14:paraId="1E6F434E" w14:textId="77777777" w:rsidR="00961341" w:rsidRDefault="00961341">
      <w:pPr>
        <w:widowControl w:val="0"/>
        <w:autoSpaceDE w:val="0"/>
        <w:autoSpaceDN w:val="0"/>
        <w:adjustRightInd w:val="0"/>
        <w:spacing w:after="0" w:line="200" w:lineRule="exact"/>
        <w:rPr>
          <w:rFonts w:ascii="Arial" w:hAnsi="Arial" w:cs="Arial"/>
          <w:color w:val="000000"/>
          <w:sz w:val="20"/>
          <w:szCs w:val="20"/>
        </w:rPr>
      </w:pPr>
    </w:p>
    <w:p w14:paraId="2D75C7DA" w14:textId="77777777" w:rsidR="00961341" w:rsidRDefault="00961341">
      <w:pPr>
        <w:widowControl w:val="0"/>
        <w:autoSpaceDE w:val="0"/>
        <w:autoSpaceDN w:val="0"/>
        <w:adjustRightInd w:val="0"/>
        <w:spacing w:after="0" w:line="200" w:lineRule="exact"/>
        <w:rPr>
          <w:rFonts w:ascii="Arial" w:hAnsi="Arial" w:cs="Arial"/>
          <w:color w:val="000000"/>
          <w:sz w:val="20"/>
          <w:szCs w:val="20"/>
        </w:rPr>
      </w:pPr>
    </w:p>
    <w:p w14:paraId="1A80B8BC" w14:textId="77777777" w:rsidR="00961341" w:rsidRDefault="00961341">
      <w:pPr>
        <w:widowControl w:val="0"/>
        <w:autoSpaceDE w:val="0"/>
        <w:autoSpaceDN w:val="0"/>
        <w:adjustRightInd w:val="0"/>
        <w:spacing w:after="0" w:line="200" w:lineRule="exact"/>
        <w:rPr>
          <w:rFonts w:ascii="Arial" w:hAnsi="Arial" w:cs="Arial"/>
          <w:color w:val="000000"/>
          <w:sz w:val="20"/>
          <w:szCs w:val="20"/>
        </w:rPr>
      </w:pPr>
    </w:p>
    <w:p w14:paraId="573BC329" w14:textId="77777777" w:rsidR="00961341" w:rsidRDefault="00961341">
      <w:pPr>
        <w:widowControl w:val="0"/>
        <w:autoSpaceDE w:val="0"/>
        <w:autoSpaceDN w:val="0"/>
        <w:adjustRightInd w:val="0"/>
        <w:spacing w:after="0" w:line="200" w:lineRule="exact"/>
        <w:rPr>
          <w:rFonts w:ascii="Arial" w:hAnsi="Arial" w:cs="Arial"/>
          <w:color w:val="000000"/>
          <w:sz w:val="20"/>
          <w:szCs w:val="20"/>
        </w:rPr>
      </w:pPr>
    </w:p>
    <w:p w14:paraId="2ABAE4F2" w14:textId="77777777" w:rsidR="00961341" w:rsidRDefault="00961341">
      <w:pPr>
        <w:widowControl w:val="0"/>
        <w:autoSpaceDE w:val="0"/>
        <w:autoSpaceDN w:val="0"/>
        <w:adjustRightInd w:val="0"/>
        <w:spacing w:after="0" w:line="200" w:lineRule="exact"/>
        <w:rPr>
          <w:rFonts w:ascii="Arial" w:hAnsi="Arial" w:cs="Arial"/>
          <w:color w:val="000000"/>
          <w:sz w:val="20"/>
          <w:szCs w:val="20"/>
        </w:rPr>
      </w:pPr>
    </w:p>
    <w:p w14:paraId="5EEDE4B7" w14:textId="77777777" w:rsidR="00961341" w:rsidRDefault="00961341">
      <w:pPr>
        <w:widowControl w:val="0"/>
        <w:autoSpaceDE w:val="0"/>
        <w:autoSpaceDN w:val="0"/>
        <w:adjustRightInd w:val="0"/>
        <w:spacing w:after="0" w:line="200" w:lineRule="exact"/>
        <w:rPr>
          <w:rFonts w:ascii="Arial" w:hAnsi="Arial" w:cs="Arial"/>
          <w:color w:val="000000"/>
          <w:sz w:val="20"/>
          <w:szCs w:val="20"/>
        </w:rPr>
      </w:pPr>
    </w:p>
    <w:p w14:paraId="676C2149" w14:textId="77777777" w:rsidR="00961341" w:rsidRDefault="00961341">
      <w:pPr>
        <w:widowControl w:val="0"/>
        <w:autoSpaceDE w:val="0"/>
        <w:autoSpaceDN w:val="0"/>
        <w:adjustRightInd w:val="0"/>
        <w:spacing w:after="0" w:line="200" w:lineRule="exact"/>
        <w:rPr>
          <w:rFonts w:ascii="Arial" w:hAnsi="Arial" w:cs="Arial"/>
          <w:color w:val="000000"/>
          <w:sz w:val="20"/>
          <w:szCs w:val="20"/>
        </w:rPr>
      </w:pPr>
    </w:p>
    <w:p w14:paraId="3A45E16F" w14:textId="77777777" w:rsidR="00961341" w:rsidRDefault="00961341">
      <w:pPr>
        <w:widowControl w:val="0"/>
        <w:autoSpaceDE w:val="0"/>
        <w:autoSpaceDN w:val="0"/>
        <w:adjustRightInd w:val="0"/>
        <w:spacing w:after="0" w:line="200" w:lineRule="exact"/>
        <w:rPr>
          <w:rFonts w:ascii="Arial" w:hAnsi="Arial" w:cs="Arial"/>
          <w:color w:val="000000"/>
          <w:sz w:val="20"/>
          <w:szCs w:val="20"/>
        </w:rPr>
      </w:pPr>
    </w:p>
    <w:p w14:paraId="25E63917" w14:textId="77777777" w:rsidR="00961341" w:rsidRDefault="00961341">
      <w:pPr>
        <w:widowControl w:val="0"/>
        <w:autoSpaceDE w:val="0"/>
        <w:autoSpaceDN w:val="0"/>
        <w:adjustRightInd w:val="0"/>
        <w:spacing w:after="0" w:line="200" w:lineRule="exact"/>
        <w:rPr>
          <w:rFonts w:ascii="Arial" w:hAnsi="Arial" w:cs="Arial"/>
          <w:color w:val="000000"/>
          <w:sz w:val="20"/>
          <w:szCs w:val="20"/>
        </w:rPr>
      </w:pPr>
    </w:p>
    <w:p w14:paraId="0C28F210" w14:textId="77777777" w:rsidR="00961341" w:rsidRDefault="00961341">
      <w:pPr>
        <w:widowControl w:val="0"/>
        <w:autoSpaceDE w:val="0"/>
        <w:autoSpaceDN w:val="0"/>
        <w:adjustRightInd w:val="0"/>
        <w:spacing w:after="0" w:line="200" w:lineRule="exact"/>
        <w:rPr>
          <w:rFonts w:ascii="Arial" w:hAnsi="Arial" w:cs="Arial"/>
          <w:color w:val="000000"/>
          <w:sz w:val="20"/>
          <w:szCs w:val="20"/>
        </w:rPr>
      </w:pPr>
    </w:p>
    <w:p w14:paraId="19DB06F6" w14:textId="77777777" w:rsidR="00961341" w:rsidRDefault="00961341">
      <w:pPr>
        <w:widowControl w:val="0"/>
        <w:autoSpaceDE w:val="0"/>
        <w:autoSpaceDN w:val="0"/>
        <w:adjustRightInd w:val="0"/>
        <w:spacing w:after="0" w:line="200" w:lineRule="exact"/>
        <w:rPr>
          <w:rFonts w:ascii="Arial" w:hAnsi="Arial" w:cs="Arial"/>
          <w:color w:val="000000"/>
          <w:sz w:val="20"/>
          <w:szCs w:val="20"/>
        </w:rPr>
      </w:pPr>
    </w:p>
    <w:p w14:paraId="02A6D939" w14:textId="77777777" w:rsidR="00961341" w:rsidRDefault="00961341">
      <w:pPr>
        <w:widowControl w:val="0"/>
        <w:autoSpaceDE w:val="0"/>
        <w:autoSpaceDN w:val="0"/>
        <w:adjustRightInd w:val="0"/>
        <w:spacing w:after="0" w:line="200" w:lineRule="exact"/>
        <w:rPr>
          <w:rFonts w:ascii="Arial" w:hAnsi="Arial" w:cs="Arial"/>
          <w:color w:val="000000"/>
          <w:sz w:val="20"/>
          <w:szCs w:val="20"/>
        </w:rPr>
      </w:pPr>
    </w:p>
    <w:p w14:paraId="55E8089E" w14:textId="77777777" w:rsidR="00961341" w:rsidRDefault="00961341">
      <w:pPr>
        <w:widowControl w:val="0"/>
        <w:autoSpaceDE w:val="0"/>
        <w:autoSpaceDN w:val="0"/>
        <w:adjustRightInd w:val="0"/>
        <w:spacing w:after="0" w:line="200" w:lineRule="exact"/>
        <w:rPr>
          <w:rFonts w:ascii="Arial" w:hAnsi="Arial" w:cs="Arial"/>
          <w:color w:val="000000"/>
          <w:sz w:val="20"/>
          <w:szCs w:val="20"/>
        </w:rPr>
      </w:pPr>
    </w:p>
    <w:p w14:paraId="419F75FC" w14:textId="77777777" w:rsidR="00961341" w:rsidRDefault="00961341">
      <w:pPr>
        <w:widowControl w:val="0"/>
        <w:autoSpaceDE w:val="0"/>
        <w:autoSpaceDN w:val="0"/>
        <w:adjustRightInd w:val="0"/>
        <w:spacing w:after="0" w:line="200" w:lineRule="exact"/>
        <w:rPr>
          <w:rFonts w:ascii="Arial" w:hAnsi="Arial" w:cs="Arial"/>
          <w:color w:val="000000"/>
          <w:sz w:val="20"/>
          <w:szCs w:val="20"/>
        </w:rPr>
      </w:pPr>
    </w:p>
    <w:p w14:paraId="1D7E1433" w14:textId="77777777" w:rsidR="00961341" w:rsidRDefault="00961341">
      <w:pPr>
        <w:widowControl w:val="0"/>
        <w:autoSpaceDE w:val="0"/>
        <w:autoSpaceDN w:val="0"/>
        <w:adjustRightInd w:val="0"/>
        <w:spacing w:after="0" w:line="200" w:lineRule="exact"/>
        <w:rPr>
          <w:rFonts w:ascii="Arial" w:hAnsi="Arial" w:cs="Arial"/>
          <w:color w:val="000000"/>
          <w:sz w:val="20"/>
          <w:szCs w:val="20"/>
        </w:rPr>
      </w:pPr>
    </w:p>
    <w:p w14:paraId="08D99F3B" w14:textId="77777777" w:rsidR="00961341" w:rsidRDefault="00961341">
      <w:pPr>
        <w:widowControl w:val="0"/>
        <w:autoSpaceDE w:val="0"/>
        <w:autoSpaceDN w:val="0"/>
        <w:adjustRightInd w:val="0"/>
        <w:spacing w:after="0" w:line="200" w:lineRule="exact"/>
        <w:rPr>
          <w:rFonts w:ascii="Arial" w:hAnsi="Arial" w:cs="Arial"/>
          <w:color w:val="000000"/>
          <w:sz w:val="20"/>
          <w:szCs w:val="20"/>
        </w:rPr>
      </w:pPr>
    </w:p>
    <w:p w14:paraId="1FBE3E7A" w14:textId="77777777" w:rsidR="00E805E2" w:rsidRDefault="00E805E2" w:rsidP="00FB49F9">
      <w:pPr>
        <w:widowControl w:val="0"/>
        <w:tabs>
          <w:tab w:val="left" w:pos="8900"/>
        </w:tabs>
        <w:autoSpaceDE w:val="0"/>
        <w:autoSpaceDN w:val="0"/>
        <w:adjustRightInd w:val="0"/>
        <w:spacing w:before="37" w:after="0" w:line="250" w:lineRule="auto"/>
        <w:ind w:left="120" w:right="-31"/>
        <w:jc w:val="both"/>
        <w:rPr>
          <w:rFonts w:ascii="Arial" w:hAnsi="Arial" w:cs="Arial"/>
          <w:i/>
          <w:iCs/>
          <w:color w:val="231F20"/>
          <w:sz w:val="18"/>
          <w:szCs w:val="18"/>
        </w:rPr>
      </w:pPr>
    </w:p>
    <w:p w14:paraId="606F8FF5" w14:textId="77777777" w:rsidR="00E805E2" w:rsidRDefault="00E805E2" w:rsidP="00FB49F9">
      <w:pPr>
        <w:widowControl w:val="0"/>
        <w:tabs>
          <w:tab w:val="left" w:pos="8900"/>
        </w:tabs>
        <w:autoSpaceDE w:val="0"/>
        <w:autoSpaceDN w:val="0"/>
        <w:adjustRightInd w:val="0"/>
        <w:spacing w:before="37" w:after="0" w:line="250" w:lineRule="auto"/>
        <w:ind w:left="120" w:right="-31"/>
        <w:jc w:val="both"/>
        <w:rPr>
          <w:rFonts w:ascii="Arial" w:hAnsi="Arial" w:cs="Arial"/>
          <w:i/>
          <w:iCs/>
          <w:color w:val="231F20"/>
          <w:sz w:val="18"/>
          <w:szCs w:val="18"/>
        </w:rPr>
      </w:pPr>
    </w:p>
    <w:p w14:paraId="32F28857" w14:textId="77777777" w:rsidR="00E805E2" w:rsidRDefault="00E805E2" w:rsidP="00B84CF6">
      <w:pPr>
        <w:widowControl w:val="0"/>
        <w:tabs>
          <w:tab w:val="left" w:pos="8900"/>
        </w:tabs>
        <w:autoSpaceDE w:val="0"/>
        <w:autoSpaceDN w:val="0"/>
        <w:adjustRightInd w:val="0"/>
        <w:spacing w:before="37" w:after="0" w:line="250" w:lineRule="auto"/>
        <w:ind w:right="-31"/>
        <w:jc w:val="both"/>
        <w:rPr>
          <w:rFonts w:ascii="Arial" w:hAnsi="Arial" w:cs="Arial"/>
          <w:i/>
          <w:iCs/>
          <w:color w:val="231F20"/>
          <w:sz w:val="18"/>
          <w:szCs w:val="18"/>
        </w:rPr>
      </w:pPr>
    </w:p>
    <w:p w14:paraId="1D653F62" w14:textId="77777777" w:rsidR="00961341" w:rsidRDefault="00961341" w:rsidP="00FB49F9">
      <w:pPr>
        <w:widowControl w:val="0"/>
        <w:tabs>
          <w:tab w:val="left" w:pos="8900"/>
        </w:tabs>
        <w:autoSpaceDE w:val="0"/>
        <w:autoSpaceDN w:val="0"/>
        <w:adjustRightInd w:val="0"/>
        <w:spacing w:before="37" w:after="0" w:line="250" w:lineRule="auto"/>
        <w:ind w:left="120" w:right="-31"/>
        <w:jc w:val="both"/>
        <w:rPr>
          <w:rFonts w:ascii="Arial" w:hAnsi="Arial" w:cs="Arial"/>
          <w:color w:val="000000"/>
          <w:sz w:val="18"/>
          <w:szCs w:val="18"/>
        </w:rPr>
      </w:pPr>
      <w:r>
        <w:rPr>
          <w:rFonts w:ascii="Arial" w:hAnsi="Arial" w:cs="Arial"/>
          <w:i/>
          <w:iCs/>
          <w:color w:val="231F20"/>
          <w:sz w:val="18"/>
          <w:szCs w:val="18"/>
        </w:rPr>
        <w:t>Los documentos, elementos gráficos,</w:t>
      </w:r>
      <w:r w:rsidR="00FB49F9">
        <w:rPr>
          <w:rFonts w:ascii="Arial" w:hAnsi="Arial" w:cs="Arial"/>
          <w:i/>
          <w:iCs/>
          <w:color w:val="231F20"/>
          <w:sz w:val="18"/>
          <w:szCs w:val="18"/>
        </w:rPr>
        <w:t xml:space="preserve"> vídeos, transparencias y otros </w:t>
      </w:r>
      <w:r>
        <w:rPr>
          <w:rFonts w:ascii="Arial" w:hAnsi="Arial" w:cs="Arial"/>
          <w:i/>
          <w:iCs/>
          <w:color w:val="231F20"/>
          <w:sz w:val="18"/>
          <w:szCs w:val="18"/>
        </w:rPr>
        <w:t>recursos didácticos incluidos en este contenido pueden contener i</w:t>
      </w:r>
      <w:r>
        <w:rPr>
          <w:rFonts w:ascii="Arial" w:hAnsi="Arial" w:cs="Arial"/>
          <w:i/>
          <w:iCs/>
          <w:color w:val="231F20"/>
          <w:spacing w:val="1"/>
          <w:sz w:val="18"/>
          <w:szCs w:val="18"/>
        </w:rPr>
        <w:t>m</w:t>
      </w:r>
      <w:r>
        <w:rPr>
          <w:rFonts w:ascii="Arial" w:hAnsi="Arial" w:cs="Arial"/>
          <w:i/>
          <w:iCs/>
          <w:color w:val="231F20"/>
          <w:sz w:val="18"/>
          <w:szCs w:val="18"/>
        </w:rPr>
        <w:t>precisiones técnicas o errores tipográficos. Periódicamente se realizan cambios en el contenido. Fomento Ocupacional FOC SL</w:t>
      </w:r>
      <w:r>
        <w:rPr>
          <w:rFonts w:ascii="Arial" w:hAnsi="Arial" w:cs="Arial"/>
          <w:i/>
          <w:iCs/>
          <w:color w:val="231F20"/>
          <w:spacing w:val="-3"/>
          <w:sz w:val="18"/>
          <w:szCs w:val="18"/>
        </w:rPr>
        <w:t xml:space="preserve"> </w:t>
      </w:r>
      <w:r>
        <w:rPr>
          <w:rFonts w:ascii="Arial" w:hAnsi="Arial" w:cs="Arial"/>
          <w:i/>
          <w:iCs/>
          <w:color w:val="231F20"/>
          <w:sz w:val="18"/>
          <w:szCs w:val="18"/>
        </w:rPr>
        <w:t>puede realizar en cualquier momento, sin previo aviso,</w:t>
      </w:r>
      <w:r w:rsidR="00FB49F9">
        <w:rPr>
          <w:rFonts w:ascii="Arial" w:hAnsi="Arial" w:cs="Arial"/>
          <w:i/>
          <w:iCs/>
          <w:color w:val="231F20"/>
          <w:sz w:val="18"/>
          <w:szCs w:val="18"/>
        </w:rPr>
        <w:t xml:space="preserve"> mejoras y/o cambios en el con</w:t>
      </w:r>
      <w:r>
        <w:rPr>
          <w:rFonts w:ascii="Arial" w:hAnsi="Arial" w:cs="Arial"/>
          <w:i/>
          <w:iCs/>
          <w:color w:val="231F20"/>
          <w:sz w:val="18"/>
          <w:szCs w:val="18"/>
        </w:rPr>
        <w:t>tenido</w:t>
      </w:r>
      <w:r w:rsidR="00AD7814">
        <w:rPr>
          <w:rFonts w:ascii="Arial" w:hAnsi="Arial" w:cs="Arial"/>
          <w:i/>
          <w:iCs/>
          <w:color w:val="231F20"/>
          <w:sz w:val="18"/>
          <w:szCs w:val="18"/>
        </w:rPr>
        <w:t xml:space="preserve">. </w:t>
      </w:r>
    </w:p>
    <w:p w14:paraId="503D5AE8" w14:textId="77777777" w:rsidR="00961341" w:rsidRDefault="00961341" w:rsidP="00FB49F9">
      <w:pPr>
        <w:widowControl w:val="0"/>
        <w:autoSpaceDE w:val="0"/>
        <w:autoSpaceDN w:val="0"/>
        <w:adjustRightInd w:val="0"/>
        <w:spacing w:before="16" w:after="0" w:line="200" w:lineRule="exact"/>
        <w:jc w:val="both"/>
        <w:rPr>
          <w:rFonts w:ascii="Arial" w:hAnsi="Arial" w:cs="Arial"/>
          <w:color w:val="000000"/>
          <w:sz w:val="20"/>
          <w:szCs w:val="20"/>
        </w:rPr>
      </w:pPr>
    </w:p>
    <w:p w14:paraId="5CD55AFC" w14:textId="77777777" w:rsidR="00961341" w:rsidRDefault="00961341" w:rsidP="00FB49F9">
      <w:pPr>
        <w:widowControl w:val="0"/>
        <w:autoSpaceDE w:val="0"/>
        <w:autoSpaceDN w:val="0"/>
        <w:adjustRightInd w:val="0"/>
        <w:spacing w:after="0" w:line="250" w:lineRule="auto"/>
        <w:ind w:left="120" w:right="-31"/>
        <w:jc w:val="both"/>
        <w:rPr>
          <w:rFonts w:ascii="Arial" w:hAnsi="Arial" w:cs="Arial"/>
          <w:color w:val="000000"/>
          <w:sz w:val="18"/>
          <w:szCs w:val="18"/>
        </w:rPr>
      </w:pPr>
      <w:r>
        <w:rPr>
          <w:rFonts w:ascii="Arial" w:hAnsi="Arial" w:cs="Arial"/>
          <w:i/>
          <w:iCs/>
          <w:color w:val="231F20"/>
          <w:sz w:val="18"/>
          <w:szCs w:val="18"/>
        </w:rPr>
        <w:t>Es responsabilidad del usuario el cumplimiento de todas las leyes de derechos de autor aplicables. Ningún elemento de este contenido (d</w:t>
      </w:r>
      <w:r>
        <w:rPr>
          <w:rFonts w:ascii="Arial" w:hAnsi="Arial" w:cs="Arial"/>
          <w:i/>
          <w:iCs/>
          <w:color w:val="231F20"/>
          <w:spacing w:val="1"/>
          <w:sz w:val="18"/>
          <w:szCs w:val="18"/>
        </w:rPr>
        <w:t>o</w:t>
      </w:r>
      <w:r>
        <w:rPr>
          <w:rFonts w:ascii="Arial" w:hAnsi="Arial" w:cs="Arial"/>
          <w:i/>
          <w:iCs/>
          <w:color w:val="231F20"/>
          <w:sz w:val="18"/>
          <w:szCs w:val="18"/>
        </w:rPr>
        <w:t>cumentos, elementos gráficos, vídeos, transparencias y otros recursos didácticos asociados), ni parte de este contenido puede ser reproducida, almacenada o introducida en un sistema</w:t>
      </w:r>
      <w:r w:rsidR="00FB49F9">
        <w:rPr>
          <w:rFonts w:ascii="Arial" w:hAnsi="Arial" w:cs="Arial"/>
          <w:i/>
          <w:iCs/>
          <w:color w:val="231F20"/>
          <w:sz w:val="18"/>
          <w:szCs w:val="18"/>
        </w:rPr>
        <w:t xml:space="preserve"> de recuperación, ni transmiti</w:t>
      </w:r>
      <w:r>
        <w:rPr>
          <w:rFonts w:ascii="Arial" w:hAnsi="Arial" w:cs="Arial"/>
          <w:i/>
          <w:iCs/>
          <w:color w:val="231F20"/>
          <w:sz w:val="18"/>
          <w:szCs w:val="18"/>
        </w:rPr>
        <w:t>da de ninguna forma ni por ningún medio (ya sea electrónico, mecánico, por fotocopia, grabación o de otra manera), ni con ningún propósito, sin la previa autorización por escrito de Fomento Ocupacional FOC SL.</w:t>
      </w:r>
    </w:p>
    <w:p w14:paraId="0010542F" w14:textId="77777777" w:rsidR="00961341" w:rsidRDefault="00961341" w:rsidP="00FB49F9">
      <w:pPr>
        <w:widowControl w:val="0"/>
        <w:autoSpaceDE w:val="0"/>
        <w:autoSpaceDN w:val="0"/>
        <w:adjustRightInd w:val="0"/>
        <w:spacing w:before="16" w:after="0" w:line="200" w:lineRule="exact"/>
        <w:ind w:right="-31"/>
        <w:jc w:val="both"/>
        <w:rPr>
          <w:rFonts w:ascii="Arial" w:hAnsi="Arial" w:cs="Arial"/>
          <w:color w:val="000000"/>
          <w:sz w:val="20"/>
          <w:szCs w:val="20"/>
        </w:rPr>
      </w:pPr>
    </w:p>
    <w:p w14:paraId="0D7A525D" w14:textId="77777777" w:rsidR="00961341" w:rsidRDefault="00961341" w:rsidP="00FB49F9">
      <w:pPr>
        <w:widowControl w:val="0"/>
        <w:autoSpaceDE w:val="0"/>
        <w:autoSpaceDN w:val="0"/>
        <w:adjustRightInd w:val="0"/>
        <w:spacing w:after="0" w:line="240" w:lineRule="auto"/>
        <w:ind w:left="120" w:right="-20"/>
        <w:jc w:val="both"/>
        <w:rPr>
          <w:rFonts w:ascii="Arial" w:hAnsi="Arial" w:cs="Arial"/>
          <w:color w:val="000000"/>
          <w:sz w:val="18"/>
          <w:szCs w:val="18"/>
        </w:rPr>
      </w:pPr>
      <w:r>
        <w:rPr>
          <w:rFonts w:ascii="Arial" w:hAnsi="Arial" w:cs="Arial"/>
          <w:i/>
          <w:iCs/>
          <w:color w:val="231F20"/>
          <w:sz w:val="18"/>
          <w:szCs w:val="18"/>
        </w:rPr>
        <w:t>Este contenido está protegido por la ley de propiedad intelectual e indu</w:t>
      </w:r>
      <w:r>
        <w:rPr>
          <w:rFonts w:ascii="Arial" w:hAnsi="Arial" w:cs="Arial"/>
          <w:i/>
          <w:iCs/>
          <w:color w:val="231F20"/>
          <w:spacing w:val="1"/>
          <w:sz w:val="18"/>
          <w:szCs w:val="18"/>
        </w:rPr>
        <w:t>s</w:t>
      </w:r>
      <w:r>
        <w:rPr>
          <w:rFonts w:ascii="Arial" w:hAnsi="Arial" w:cs="Arial"/>
          <w:i/>
          <w:iCs/>
          <w:color w:val="231F20"/>
          <w:sz w:val="18"/>
          <w:szCs w:val="18"/>
        </w:rPr>
        <w:t>trial. Pertenecen a Fomento Ocupacional FOC SL</w:t>
      </w:r>
      <w:r>
        <w:rPr>
          <w:rFonts w:ascii="Arial" w:hAnsi="Arial" w:cs="Arial"/>
          <w:i/>
          <w:iCs/>
          <w:color w:val="231F20"/>
          <w:spacing w:val="-3"/>
          <w:sz w:val="18"/>
          <w:szCs w:val="18"/>
        </w:rPr>
        <w:t xml:space="preserve"> </w:t>
      </w:r>
      <w:r>
        <w:rPr>
          <w:rFonts w:ascii="Arial" w:hAnsi="Arial" w:cs="Arial"/>
          <w:i/>
          <w:iCs/>
          <w:color w:val="231F20"/>
          <w:sz w:val="18"/>
          <w:szCs w:val="18"/>
        </w:rPr>
        <w:t>los derechos de autor y los demás derechos de propiedad intelectual e industrial sobre este contenido.</w:t>
      </w:r>
    </w:p>
    <w:p w14:paraId="28B6719C" w14:textId="77777777" w:rsidR="00961341" w:rsidRDefault="00961341" w:rsidP="00FB49F9">
      <w:pPr>
        <w:widowControl w:val="0"/>
        <w:autoSpaceDE w:val="0"/>
        <w:autoSpaceDN w:val="0"/>
        <w:adjustRightInd w:val="0"/>
        <w:spacing w:before="16" w:after="0" w:line="200" w:lineRule="exact"/>
        <w:jc w:val="both"/>
        <w:rPr>
          <w:rFonts w:ascii="Arial" w:hAnsi="Arial" w:cs="Arial"/>
          <w:color w:val="000000"/>
          <w:sz w:val="20"/>
          <w:szCs w:val="20"/>
        </w:rPr>
      </w:pPr>
    </w:p>
    <w:p w14:paraId="7A313B2A" w14:textId="77777777" w:rsidR="00961341" w:rsidRPr="00FB49F9" w:rsidRDefault="00961341" w:rsidP="00FB49F9">
      <w:pPr>
        <w:widowControl w:val="0"/>
        <w:autoSpaceDE w:val="0"/>
        <w:autoSpaceDN w:val="0"/>
        <w:adjustRightInd w:val="0"/>
        <w:spacing w:after="0" w:line="240" w:lineRule="auto"/>
        <w:ind w:left="120" w:right="-20"/>
        <w:jc w:val="both"/>
        <w:rPr>
          <w:rFonts w:ascii="Arial" w:hAnsi="Arial" w:cs="Arial"/>
          <w:i/>
          <w:iCs/>
          <w:color w:val="231F20"/>
          <w:sz w:val="18"/>
          <w:szCs w:val="18"/>
        </w:rPr>
      </w:pPr>
      <w:r>
        <w:rPr>
          <w:rFonts w:ascii="Arial" w:hAnsi="Arial" w:cs="Arial"/>
          <w:i/>
          <w:iCs/>
          <w:color w:val="231F20"/>
          <w:sz w:val="18"/>
          <w:szCs w:val="18"/>
        </w:rPr>
        <w:t>Sin perjuicio de los casos en que la ley aplicable prohíbe la exclusión</w:t>
      </w:r>
      <w:r w:rsidR="00FB49F9">
        <w:rPr>
          <w:rFonts w:ascii="Arial" w:hAnsi="Arial" w:cs="Arial"/>
          <w:i/>
          <w:iCs/>
          <w:color w:val="231F20"/>
          <w:sz w:val="18"/>
          <w:szCs w:val="18"/>
        </w:rPr>
        <w:t xml:space="preserve"> </w:t>
      </w:r>
      <w:r>
        <w:rPr>
          <w:rFonts w:ascii="Arial" w:hAnsi="Arial" w:cs="Arial"/>
          <w:i/>
          <w:iCs/>
          <w:color w:val="231F20"/>
          <w:sz w:val="18"/>
          <w:szCs w:val="18"/>
        </w:rPr>
        <w:t>de la responsa</w:t>
      </w:r>
      <w:r w:rsidR="00FB49F9">
        <w:rPr>
          <w:rFonts w:ascii="Arial" w:hAnsi="Arial" w:cs="Arial"/>
          <w:i/>
          <w:iCs/>
          <w:color w:val="231F20"/>
          <w:sz w:val="18"/>
          <w:szCs w:val="18"/>
        </w:rPr>
        <w:t>bilidad por daños, Fomento Ocu</w:t>
      </w:r>
      <w:r>
        <w:rPr>
          <w:rFonts w:ascii="Arial" w:hAnsi="Arial" w:cs="Arial"/>
          <w:i/>
          <w:iCs/>
          <w:color w:val="231F20"/>
          <w:sz w:val="18"/>
          <w:szCs w:val="18"/>
        </w:rPr>
        <w:t>pacional FOC SL</w:t>
      </w:r>
      <w:r>
        <w:rPr>
          <w:rFonts w:ascii="Arial" w:hAnsi="Arial" w:cs="Arial"/>
          <w:i/>
          <w:iCs/>
          <w:color w:val="231F20"/>
          <w:spacing w:val="-3"/>
          <w:sz w:val="18"/>
          <w:szCs w:val="18"/>
        </w:rPr>
        <w:t xml:space="preserve"> </w:t>
      </w:r>
      <w:r>
        <w:rPr>
          <w:rFonts w:ascii="Arial" w:hAnsi="Arial" w:cs="Arial"/>
          <w:i/>
          <w:iCs/>
          <w:color w:val="231F20"/>
          <w:sz w:val="18"/>
          <w:szCs w:val="18"/>
        </w:rPr>
        <w:t>no se responsabiliza en ningún caso de daños indirectos, sean cuales fueren</w:t>
      </w:r>
      <w:r w:rsidR="00FB49F9">
        <w:rPr>
          <w:rFonts w:ascii="Arial" w:hAnsi="Arial" w:cs="Arial"/>
          <w:color w:val="000000"/>
          <w:sz w:val="18"/>
          <w:szCs w:val="18"/>
        </w:rPr>
        <w:t xml:space="preserve"> </w:t>
      </w:r>
      <w:r>
        <w:rPr>
          <w:rFonts w:ascii="Arial" w:hAnsi="Arial" w:cs="Arial"/>
          <w:i/>
          <w:iCs/>
          <w:color w:val="231F20"/>
          <w:sz w:val="18"/>
          <w:szCs w:val="18"/>
        </w:rPr>
        <w:t>su naturaleza u origen, que se deriven o de otro modo estén relacionados con el uso de este contenido.</w:t>
      </w:r>
    </w:p>
    <w:p w14:paraId="4DB7AB8D" w14:textId="77777777" w:rsidR="00961341" w:rsidRDefault="00961341" w:rsidP="00FB49F9">
      <w:pPr>
        <w:widowControl w:val="0"/>
        <w:autoSpaceDE w:val="0"/>
        <w:autoSpaceDN w:val="0"/>
        <w:adjustRightInd w:val="0"/>
        <w:spacing w:before="16" w:after="0" w:line="200" w:lineRule="exact"/>
        <w:jc w:val="both"/>
        <w:rPr>
          <w:rFonts w:ascii="Arial" w:hAnsi="Arial" w:cs="Arial"/>
          <w:color w:val="000000"/>
          <w:sz w:val="20"/>
          <w:szCs w:val="20"/>
        </w:rPr>
      </w:pPr>
    </w:p>
    <w:p w14:paraId="1A3D0C47" w14:textId="77777777" w:rsidR="00961341" w:rsidRDefault="00911E7D" w:rsidP="00FB49F9">
      <w:pPr>
        <w:widowControl w:val="0"/>
        <w:autoSpaceDE w:val="0"/>
        <w:autoSpaceDN w:val="0"/>
        <w:adjustRightInd w:val="0"/>
        <w:spacing w:after="0" w:line="240" w:lineRule="auto"/>
        <w:ind w:left="120" w:right="-20"/>
        <w:jc w:val="both"/>
        <w:rPr>
          <w:rFonts w:ascii="Arial" w:hAnsi="Arial" w:cs="Arial"/>
          <w:color w:val="000000"/>
          <w:sz w:val="18"/>
          <w:szCs w:val="18"/>
        </w:rPr>
      </w:pPr>
      <w:r>
        <w:rPr>
          <w:rFonts w:ascii="Arial" w:hAnsi="Arial" w:cs="Arial"/>
          <w:i/>
          <w:iCs/>
          <w:color w:val="231F20"/>
          <w:sz w:val="18"/>
          <w:szCs w:val="18"/>
        </w:rPr>
        <w:t>© 20</w:t>
      </w:r>
      <w:r w:rsidR="00882878">
        <w:rPr>
          <w:rFonts w:ascii="Arial" w:hAnsi="Arial" w:cs="Arial"/>
          <w:i/>
          <w:iCs/>
          <w:color w:val="231F20"/>
          <w:sz w:val="18"/>
          <w:szCs w:val="18"/>
        </w:rPr>
        <w:t>20</w:t>
      </w:r>
      <w:r w:rsidR="00E805E2">
        <w:rPr>
          <w:rFonts w:ascii="Arial" w:hAnsi="Arial" w:cs="Arial"/>
          <w:i/>
          <w:iCs/>
          <w:color w:val="231F20"/>
          <w:sz w:val="18"/>
          <w:szCs w:val="18"/>
        </w:rPr>
        <w:t xml:space="preserve"> </w:t>
      </w:r>
      <w:r w:rsidR="00961341">
        <w:rPr>
          <w:rFonts w:ascii="Arial" w:hAnsi="Arial" w:cs="Arial"/>
          <w:i/>
          <w:iCs/>
          <w:color w:val="231F20"/>
          <w:sz w:val="18"/>
          <w:szCs w:val="18"/>
        </w:rPr>
        <w:t>Fomento Ocupacional FOC SL</w:t>
      </w:r>
      <w:r w:rsidR="00961341">
        <w:rPr>
          <w:rFonts w:ascii="Arial" w:hAnsi="Arial" w:cs="Arial"/>
          <w:i/>
          <w:iCs/>
          <w:color w:val="231F20"/>
          <w:spacing w:val="-3"/>
          <w:sz w:val="18"/>
          <w:szCs w:val="18"/>
        </w:rPr>
        <w:t xml:space="preserve"> </w:t>
      </w:r>
      <w:r w:rsidR="00961341">
        <w:rPr>
          <w:rFonts w:ascii="Arial" w:hAnsi="Arial" w:cs="Arial"/>
          <w:i/>
          <w:iCs/>
          <w:color w:val="231F20"/>
          <w:sz w:val="18"/>
          <w:szCs w:val="18"/>
        </w:rPr>
        <w:t>todos los derechos reservados.</w:t>
      </w:r>
    </w:p>
    <w:p w14:paraId="330CC148" w14:textId="77777777" w:rsidR="00961341" w:rsidRDefault="00961341">
      <w:pPr>
        <w:widowControl w:val="0"/>
        <w:autoSpaceDE w:val="0"/>
        <w:autoSpaceDN w:val="0"/>
        <w:adjustRightInd w:val="0"/>
        <w:spacing w:after="0" w:line="240" w:lineRule="auto"/>
        <w:ind w:left="120" w:right="-20"/>
        <w:rPr>
          <w:rFonts w:ascii="Arial" w:hAnsi="Arial" w:cs="Arial"/>
          <w:color w:val="000000"/>
          <w:sz w:val="18"/>
          <w:szCs w:val="18"/>
        </w:rPr>
        <w:sectPr w:rsidR="00961341">
          <w:pgSz w:w="11920" w:h="16840"/>
          <w:pgMar w:top="1560" w:right="1680" w:bottom="280" w:left="1340" w:header="720" w:footer="720" w:gutter="0"/>
          <w:cols w:space="720" w:equalWidth="0">
            <w:col w:w="8900"/>
          </w:cols>
          <w:noEndnote/>
        </w:sectPr>
      </w:pPr>
    </w:p>
    <w:p w14:paraId="0B5FB78F" w14:textId="77777777" w:rsidR="00D13C12" w:rsidRDefault="00D13C12">
      <w:pPr>
        <w:spacing w:after="0" w:line="240" w:lineRule="auto"/>
        <w:rPr>
          <w:sz w:val="48"/>
          <w:szCs w:val="48"/>
        </w:rPr>
      </w:pPr>
    </w:p>
    <w:p w14:paraId="7211989A" w14:textId="77777777" w:rsidR="00A054AE" w:rsidRPr="00A054AE" w:rsidRDefault="00A054AE" w:rsidP="00A054AE">
      <w:pPr>
        <w:pStyle w:val="NegritasTareas"/>
        <w:ind w:left="220"/>
        <w:rPr>
          <w:rFonts w:ascii="Calibri" w:hAnsi="Calibri" w:cs="Times New Roman"/>
          <w:b w:val="0"/>
          <w:noProof/>
          <w:color w:val="365F91" w:themeColor="accent1" w:themeShade="BF"/>
          <w:sz w:val="22"/>
          <w:szCs w:val="22"/>
          <w:lang w:eastAsia="en-US"/>
        </w:rPr>
      </w:pPr>
      <w:r w:rsidRPr="00A054AE">
        <w:rPr>
          <w:sz w:val="36"/>
          <w:szCs w:val="36"/>
          <w:lang w:eastAsia="en-US"/>
        </w:rPr>
        <w:t>Contenido</w:t>
      </w:r>
      <w:r w:rsidRPr="00A054AE">
        <w:rPr>
          <w:rFonts w:ascii="Calibri" w:hAnsi="Calibri" w:cs="Times New Roman"/>
          <w:b w:val="0"/>
          <w:noProof/>
          <w:color w:val="365F91" w:themeColor="accent1" w:themeShade="BF"/>
          <w:sz w:val="22"/>
          <w:szCs w:val="22"/>
          <w:lang w:eastAsia="en-US"/>
        </w:rPr>
        <w:br/>
      </w:r>
    </w:p>
    <w:p w14:paraId="281839DE" w14:textId="77777777" w:rsidR="0045375B" w:rsidRDefault="00A054AE">
      <w:pPr>
        <w:pStyle w:val="TDC2"/>
        <w:tabs>
          <w:tab w:val="left" w:pos="660"/>
          <w:tab w:val="right" w:leader="dot" w:pos="9330"/>
        </w:tabs>
        <w:rPr>
          <w:rFonts w:asciiTheme="minorHAnsi" w:eastAsiaTheme="minorEastAsia" w:hAnsiTheme="minorHAnsi" w:cstheme="minorBidi"/>
          <w:noProof/>
          <w:lang w:val="en-GB" w:eastAsia="en-GB"/>
        </w:rPr>
      </w:pPr>
      <w:r w:rsidRPr="00004D8C">
        <w:rPr>
          <w:noProof/>
          <w:color w:val="365F91" w:themeColor="accent1" w:themeShade="BF"/>
        </w:rPr>
        <w:fldChar w:fldCharType="begin"/>
      </w:r>
      <w:r w:rsidRPr="00004D8C">
        <w:instrText xml:space="preserve"> TOC \h \z \t "Nivel 1;1;Nivel 2;2;Nivel 3;3" </w:instrText>
      </w:r>
      <w:r w:rsidRPr="00004D8C">
        <w:rPr>
          <w:noProof/>
          <w:color w:val="365F91" w:themeColor="accent1" w:themeShade="BF"/>
        </w:rPr>
        <w:fldChar w:fldCharType="separate"/>
      </w:r>
      <w:hyperlink w:anchor="_Toc52179159" w:history="1">
        <w:r w:rsidR="0045375B" w:rsidRPr="00AC09C8">
          <w:rPr>
            <w:rStyle w:val="Hipervnculo"/>
            <w:noProof/>
          </w:rPr>
          <w:t>1.</w:t>
        </w:r>
        <w:r w:rsidR="0045375B">
          <w:rPr>
            <w:rFonts w:asciiTheme="minorHAnsi" w:eastAsiaTheme="minorEastAsia" w:hAnsiTheme="minorHAnsi" w:cstheme="minorBidi"/>
            <w:noProof/>
            <w:lang w:val="en-GB" w:eastAsia="en-GB"/>
          </w:rPr>
          <w:tab/>
        </w:r>
        <w:r w:rsidR="0045375B" w:rsidRPr="00AC09C8">
          <w:rPr>
            <w:rStyle w:val="Hipervnculo"/>
            <w:noProof/>
          </w:rPr>
          <w:t>Documentos que se adjuntan a este informe.</w:t>
        </w:r>
        <w:r w:rsidR="0045375B">
          <w:rPr>
            <w:noProof/>
            <w:webHidden/>
          </w:rPr>
          <w:tab/>
        </w:r>
        <w:r w:rsidR="0045375B">
          <w:rPr>
            <w:noProof/>
            <w:webHidden/>
          </w:rPr>
          <w:fldChar w:fldCharType="begin"/>
        </w:r>
        <w:r w:rsidR="0045375B">
          <w:rPr>
            <w:noProof/>
            <w:webHidden/>
          </w:rPr>
          <w:instrText xml:space="preserve"> PAGEREF _Toc52179159 \h </w:instrText>
        </w:r>
        <w:r w:rsidR="0045375B">
          <w:rPr>
            <w:noProof/>
            <w:webHidden/>
          </w:rPr>
        </w:r>
        <w:r w:rsidR="0045375B">
          <w:rPr>
            <w:noProof/>
            <w:webHidden/>
          </w:rPr>
          <w:fldChar w:fldCharType="separate"/>
        </w:r>
        <w:r w:rsidR="0045375B">
          <w:rPr>
            <w:noProof/>
            <w:webHidden/>
          </w:rPr>
          <w:t>2</w:t>
        </w:r>
        <w:r w:rsidR="0045375B">
          <w:rPr>
            <w:noProof/>
            <w:webHidden/>
          </w:rPr>
          <w:fldChar w:fldCharType="end"/>
        </w:r>
      </w:hyperlink>
    </w:p>
    <w:p w14:paraId="4470BF1B" w14:textId="77777777" w:rsidR="0045375B" w:rsidRDefault="00E10B8E">
      <w:pPr>
        <w:pStyle w:val="TDC2"/>
        <w:tabs>
          <w:tab w:val="left" w:pos="660"/>
          <w:tab w:val="right" w:leader="dot" w:pos="9330"/>
        </w:tabs>
        <w:rPr>
          <w:rFonts w:asciiTheme="minorHAnsi" w:eastAsiaTheme="minorEastAsia" w:hAnsiTheme="minorHAnsi" w:cstheme="minorBidi"/>
          <w:noProof/>
          <w:lang w:val="en-GB" w:eastAsia="en-GB"/>
        </w:rPr>
      </w:pPr>
      <w:hyperlink w:anchor="_Toc52179160" w:history="1">
        <w:r w:rsidR="0045375B" w:rsidRPr="00AC09C8">
          <w:rPr>
            <w:rStyle w:val="Hipervnculo"/>
            <w:noProof/>
          </w:rPr>
          <w:t>2.</w:t>
        </w:r>
        <w:r w:rsidR="0045375B">
          <w:rPr>
            <w:rFonts w:asciiTheme="minorHAnsi" w:eastAsiaTheme="minorEastAsia" w:hAnsiTheme="minorHAnsi" w:cstheme="minorBidi"/>
            <w:noProof/>
            <w:lang w:val="en-GB" w:eastAsia="en-GB"/>
          </w:rPr>
          <w:tab/>
        </w:r>
        <w:r w:rsidR="0045375B" w:rsidRPr="00AC09C8">
          <w:rPr>
            <w:rStyle w:val="Hipervnculo"/>
            <w:noProof/>
          </w:rPr>
          <w:t>Resto de epígrafes que componen el desarrollo de este informe.</w:t>
        </w:r>
        <w:r w:rsidR="0045375B">
          <w:rPr>
            <w:noProof/>
            <w:webHidden/>
          </w:rPr>
          <w:tab/>
        </w:r>
        <w:r w:rsidR="0045375B">
          <w:rPr>
            <w:noProof/>
            <w:webHidden/>
          </w:rPr>
          <w:fldChar w:fldCharType="begin"/>
        </w:r>
        <w:r w:rsidR="0045375B">
          <w:rPr>
            <w:noProof/>
            <w:webHidden/>
          </w:rPr>
          <w:instrText xml:space="preserve"> PAGEREF _Toc52179160 \h </w:instrText>
        </w:r>
        <w:r w:rsidR="0045375B">
          <w:rPr>
            <w:noProof/>
            <w:webHidden/>
          </w:rPr>
        </w:r>
        <w:r w:rsidR="0045375B">
          <w:rPr>
            <w:noProof/>
            <w:webHidden/>
          </w:rPr>
          <w:fldChar w:fldCharType="separate"/>
        </w:r>
        <w:r w:rsidR="0045375B">
          <w:rPr>
            <w:noProof/>
            <w:webHidden/>
          </w:rPr>
          <w:t>2</w:t>
        </w:r>
        <w:r w:rsidR="0045375B">
          <w:rPr>
            <w:noProof/>
            <w:webHidden/>
          </w:rPr>
          <w:fldChar w:fldCharType="end"/>
        </w:r>
      </w:hyperlink>
    </w:p>
    <w:p w14:paraId="34605742" w14:textId="77777777" w:rsidR="00D13C12" w:rsidRDefault="00A054AE" w:rsidP="00A054AE">
      <w:pPr>
        <w:spacing w:after="0" w:line="240" w:lineRule="auto"/>
        <w:rPr>
          <w:sz w:val="48"/>
          <w:szCs w:val="48"/>
        </w:rPr>
      </w:pPr>
      <w:r w:rsidRPr="00004D8C">
        <w:fldChar w:fldCharType="end"/>
      </w:r>
    </w:p>
    <w:p w14:paraId="6F0060C1" w14:textId="77777777" w:rsidR="00D13C12" w:rsidRPr="00A16292" w:rsidRDefault="00D13C12" w:rsidP="00D13C12">
      <w:pPr>
        <w:spacing w:after="0" w:line="240" w:lineRule="auto"/>
        <w:jc w:val="both"/>
        <w:rPr>
          <w:rFonts w:ascii="Arial" w:hAnsi="Arial" w:cs="Arial"/>
          <w:b/>
          <w:bCs/>
          <w:color w:val="FF0000"/>
          <w:position w:val="-1"/>
          <w:sz w:val="24"/>
          <w:szCs w:val="48"/>
        </w:rPr>
      </w:pPr>
      <w:r w:rsidRPr="00A16292">
        <w:rPr>
          <w:color w:val="FF0000"/>
          <w:sz w:val="24"/>
          <w:szCs w:val="48"/>
        </w:rPr>
        <w:t xml:space="preserve">(Una vez </w:t>
      </w:r>
      <w:r w:rsidR="00623E17">
        <w:rPr>
          <w:color w:val="FF0000"/>
          <w:sz w:val="24"/>
          <w:szCs w:val="48"/>
        </w:rPr>
        <w:t>realizado</w:t>
      </w:r>
      <w:r w:rsidRPr="00A16292">
        <w:rPr>
          <w:color w:val="FF0000"/>
          <w:sz w:val="24"/>
          <w:szCs w:val="48"/>
        </w:rPr>
        <w:t xml:space="preserve"> el informe, no olvidar actualizar </w:t>
      </w:r>
      <w:r w:rsidR="00623E17">
        <w:rPr>
          <w:color w:val="FF0000"/>
          <w:sz w:val="24"/>
          <w:szCs w:val="48"/>
        </w:rPr>
        <w:t>esta</w:t>
      </w:r>
      <w:r w:rsidRPr="00A16292">
        <w:rPr>
          <w:color w:val="FF0000"/>
          <w:sz w:val="24"/>
          <w:szCs w:val="48"/>
        </w:rPr>
        <w:t xml:space="preserve"> tabla del índice </w:t>
      </w:r>
      <w:r w:rsidRPr="00A16292">
        <w:rPr>
          <w:b/>
          <w:color w:val="FF0000"/>
          <w:sz w:val="24"/>
          <w:szCs w:val="48"/>
          <w:u w:val="single"/>
        </w:rPr>
        <w:t>(F9 + Actualizar toda la tabla)</w:t>
      </w:r>
      <w:r w:rsidRPr="00A16292">
        <w:rPr>
          <w:color w:val="FF0000"/>
          <w:sz w:val="24"/>
          <w:szCs w:val="48"/>
        </w:rPr>
        <w:t>, con el fin de que se actualicen todos los epígrafes y números de página)</w:t>
      </w:r>
    </w:p>
    <w:p w14:paraId="7C8CCDE3" w14:textId="77777777" w:rsidR="008117E4" w:rsidRDefault="008117E4" w:rsidP="008117E4">
      <w:pPr>
        <w:pStyle w:val="Nivel1"/>
        <w:rPr>
          <w:sz w:val="48"/>
          <w:szCs w:val="48"/>
        </w:rPr>
      </w:pPr>
    </w:p>
    <w:p w14:paraId="40C36E62" w14:textId="77777777" w:rsidR="00D13C12" w:rsidRDefault="00D13C12">
      <w:pPr>
        <w:spacing w:after="0" w:line="240" w:lineRule="auto"/>
        <w:rPr>
          <w:rFonts w:ascii="Arial" w:hAnsi="Arial" w:cs="Arial"/>
          <w:color w:val="000000"/>
        </w:rPr>
      </w:pPr>
      <w:r>
        <w:rPr>
          <w:rFonts w:ascii="Arial" w:hAnsi="Arial" w:cs="Arial"/>
          <w:color w:val="000000"/>
        </w:rPr>
        <w:br w:type="page"/>
      </w:r>
    </w:p>
    <w:p w14:paraId="246E7541" w14:textId="77777777" w:rsidR="00961341" w:rsidRPr="003B482F" w:rsidRDefault="00961341" w:rsidP="003B482F"/>
    <w:p w14:paraId="3C94F550" w14:textId="77777777" w:rsidR="003B482F" w:rsidRDefault="003D2429" w:rsidP="00D94D82">
      <w:pPr>
        <w:pStyle w:val="Nivel2"/>
        <w:numPr>
          <w:ilvl w:val="0"/>
          <w:numId w:val="1"/>
        </w:numPr>
      </w:pPr>
      <w:bookmarkStart w:id="0" w:name="_Toc52179159"/>
      <w:r w:rsidRPr="003B482F">
        <w:t>Documentos que se adjuntan a este informe.</w:t>
      </w:r>
      <w:bookmarkStart w:id="1" w:name="_Toc525209708"/>
      <w:bookmarkStart w:id="2" w:name="_Toc525209751"/>
      <w:bookmarkEnd w:id="0"/>
    </w:p>
    <w:p w14:paraId="3993C878" w14:textId="77777777" w:rsidR="003B482F" w:rsidRDefault="003B482F" w:rsidP="003B482F">
      <w:pPr>
        <w:pStyle w:val="Texto"/>
      </w:pPr>
    </w:p>
    <w:p w14:paraId="757E653A" w14:textId="77777777" w:rsidR="003B482F" w:rsidRDefault="003B482F" w:rsidP="003B482F">
      <w:pPr>
        <w:pStyle w:val="Texto"/>
      </w:pPr>
      <w:r>
        <w:t>A continuación se detallan los documentos que componen la presente entrega de la tarea:</w:t>
      </w:r>
    </w:p>
    <w:p w14:paraId="0CFE66C6" w14:textId="77777777" w:rsidR="003B482F" w:rsidRDefault="003B482F" w:rsidP="00D94D82">
      <w:pPr>
        <w:pStyle w:val="Texto"/>
        <w:numPr>
          <w:ilvl w:val="0"/>
          <w:numId w:val="2"/>
        </w:numPr>
      </w:pPr>
      <w:r>
        <w:t>Informe de elaboración de la tarea.</w:t>
      </w:r>
    </w:p>
    <w:p w14:paraId="16B9616B" w14:textId="77777777" w:rsidR="003B482F" w:rsidRDefault="003B482F" w:rsidP="00D94D82">
      <w:pPr>
        <w:pStyle w:val="Texto"/>
        <w:numPr>
          <w:ilvl w:val="0"/>
          <w:numId w:val="2"/>
        </w:numPr>
      </w:pPr>
      <w:r>
        <w:t>Imágenes.</w:t>
      </w:r>
    </w:p>
    <w:p w14:paraId="60DB1525" w14:textId="77777777" w:rsidR="003B482F" w:rsidRDefault="003B482F" w:rsidP="003B482F">
      <w:pPr>
        <w:pStyle w:val="Texto"/>
      </w:pPr>
    </w:p>
    <w:p w14:paraId="4FC70D06" w14:textId="77777777" w:rsidR="003B482F" w:rsidRDefault="008E40D3" w:rsidP="00D94D82">
      <w:pPr>
        <w:pStyle w:val="Nivel2"/>
        <w:numPr>
          <w:ilvl w:val="0"/>
          <w:numId w:val="1"/>
        </w:numPr>
      </w:pPr>
      <w:bookmarkStart w:id="3" w:name="_Toc52179160"/>
      <w:r w:rsidRPr="003B482F">
        <w:t>Resto de epígrafes</w:t>
      </w:r>
      <w:r w:rsidR="003D2429" w:rsidRPr="003B482F">
        <w:t xml:space="preserve"> que componen el desarrollo de este informe.</w:t>
      </w:r>
      <w:bookmarkEnd w:id="1"/>
      <w:bookmarkEnd w:id="2"/>
      <w:bookmarkEnd w:id="3"/>
    </w:p>
    <w:p w14:paraId="224B7E31" w14:textId="77777777" w:rsidR="003B482F" w:rsidRDefault="003B482F" w:rsidP="003B482F">
      <w:pPr>
        <w:pStyle w:val="Texto"/>
      </w:pPr>
    </w:p>
    <w:p w14:paraId="381E6A12" w14:textId="77777777" w:rsidR="00A91B8D" w:rsidRDefault="00A91B8D" w:rsidP="00A91B8D">
      <w:pPr>
        <w:pStyle w:val="Texto"/>
      </w:pPr>
      <w:r>
        <w:t>En esta tarea se van a realizar un conjunto de clases que permitan modelar las distintos tipos de cuentas que una persona puede tener en un banco, haciendo uso del mecanismo de herencia. Los puntos que se deben tratar para resolver la tarea son:</w:t>
      </w:r>
    </w:p>
    <w:p w14:paraId="01D7FB6D" w14:textId="77777777" w:rsidR="00A91B8D" w:rsidRDefault="00A91B8D" w:rsidP="00A91B8D">
      <w:pPr>
        <w:pStyle w:val="Texto"/>
      </w:pPr>
    </w:p>
    <w:p w14:paraId="55D531A1" w14:textId="77777777" w:rsidR="00A91B8D" w:rsidRDefault="00A91B8D" w:rsidP="00A91B8D">
      <w:pPr>
        <w:pStyle w:val="Texto"/>
      </w:pPr>
    </w:p>
    <w:p w14:paraId="6EDDCDB2" w14:textId="77777777" w:rsidR="00A91B8D" w:rsidRDefault="00A91B8D" w:rsidP="00A91B8D">
      <w:pPr>
        <w:pStyle w:val="Nivel3"/>
      </w:pPr>
      <w:r>
        <w:t>RA07_g) Se han realizado programas que implementen y utilicen jerarquías de clases.</w:t>
      </w:r>
    </w:p>
    <w:p w14:paraId="4E291F32" w14:textId="77777777" w:rsidR="00A91B8D" w:rsidRDefault="00A91B8D" w:rsidP="00A91B8D">
      <w:pPr>
        <w:pStyle w:val="Texto"/>
      </w:pPr>
    </w:p>
    <w:p w14:paraId="1A9EB2FC" w14:textId="77777777" w:rsidR="00A91B8D" w:rsidRDefault="00A91B8D" w:rsidP="00A91B8D">
      <w:pPr>
        <w:pStyle w:val="Texto"/>
      </w:pPr>
      <w:r>
        <w:t>Crear un proyecto en NetBeans denominado, "</w:t>
      </w:r>
      <w:proofErr w:type="spellStart"/>
      <w:r>
        <w:t>CuentasBancarias</w:t>
      </w:r>
      <w:proofErr w:type="spellEnd"/>
      <w:r>
        <w:t>".</w:t>
      </w:r>
    </w:p>
    <w:p w14:paraId="55451DA6" w14:textId="77777777" w:rsidR="00A91B8D" w:rsidRDefault="00A91B8D" w:rsidP="00A91B8D">
      <w:pPr>
        <w:pStyle w:val="Texto"/>
      </w:pPr>
    </w:p>
    <w:p w14:paraId="578F5AAC" w14:textId="77777777" w:rsidR="00A91B8D" w:rsidRDefault="00A91B8D" w:rsidP="00A91B8D">
      <w:pPr>
        <w:pStyle w:val="Texto"/>
      </w:pPr>
      <w:r>
        <w:t>Dentro de dicho proyecto, crear un paquete denominado "</w:t>
      </w:r>
      <w:proofErr w:type="spellStart"/>
      <w:r>
        <w:t>modeloBancario</w:t>
      </w:r>
      <w:proofErr w:type="spellEnd"/>
      <w:r>
        <w:t>".</w:t>
      </w:r>
    </w:p>
    <w:p w14:paraId="31964B82" w14:textId="77777777" w:rsidR="00A91B8D" w:rsidRDefault="00A91B8D" w:rsidP="00A91B8D">
      <w:pPr>
        <w:pStyle w:val="Texto"/>
      </w:pPr>
    </w:p>
    <w:p w14:paraId="6DDB7797" w14:textId="77777777" w:rsidR="00A91B8D" w:rsidRDefault="00A91B8D" w:rsidP="00A91B8D">
      <w:pPr>
        <w:pStyle w:val="Texto"/>
      </w:pPr>
      <w:r>
        <w:t>Dentro del paquete "</w:t>
      </w:r>
      <w:proofErr w:type="spellStart"/>
      <w:r>
        <w:t>modeloBancario</w:t>
      </w:r>
      <w:proofErr w:type="spellEnd"/>
      <w:r>
        <w:t>", crear una clase denominada Cliente, que modele los distintos clientes del banco que tienen una cuenta asociada para almacenar su dinero. Las características de la clase Cliente son:</w:t>
      </w:r>
    </w:p>
    <w:p w14:paraId="1787D2FF" w14:textId="77777777" w:rsidR="00A91B8D" w:rsidRDefault="00A91B8D" w:rsidP="00A91B8D">
      <w:pPr>
        <w:pStyle w:val="Texto"/>
      </w:pPr>
      <w:r>
        <w:t>Atributos (Todos los atributos de la clase Cliente deben tener visibilidad privada):</w:t>
      </w:r>
    </w:p>
    <w:p w14:paraId="50B62CEB" w14:textId="77777777" w:rsidR="00A91B8D" w:rsidRDefault="00A91B8D" w:rsidP="00A91B8D">
      <w:pPr>
        <w:pStyle w:val="Texto"/>
      </w:pPr>
      <w:proofErr w:type="spellStart"/>
      <w:r w:rsidRPr="00A91B8D">
        <w:rPr>
          <w:b/>
          <w:bCs/>
        </w:rPr>
        <w:t>idCliente</w:t>
      </w:r>
      <w:proofErr w:type="spellEnd"/>
      <w:r>
        <w:t>: número entero que representa el identificador único del cliente dentro del banco.</w:t>
      </w:r>
    </w:p>
    <w:p w14:paraId="77E61A9F" w14:textId="77777777" w:rsidR="00A91B8D" w:rsidRDefault="00A91B8D" w:rsidP="00A91B8D">
      <w:pPr>
        <w:pStyle w:val="Texto"/>
      </w:pPr>
      <w:r w:rsidRPr="00A91B8D">
        <w:rPr>
          <w:b/>
          <w:bCs/>
        </w:rPr>
        <w:t>nombre</w:t>
      </w:r>
      <w:r>
        <w:t>: cadena de caracteres que representa el nombre del cliente del banco.</w:t>
      </w:r>
    </w:p>
    <w:p w14:paraId="51982B24" w14:textId="77777777" w:rsidR="00A91B8D" w:rsidRDefault="00A91B8D" w:rsidP="00A91B8D">
      <w:pPr>
        <w:pStyle w:val="Texto"/>
      </w:pPr>
      <w:proofErr w:type="spellStart"/>
      <w:r w:rsidRPr="00A91B8D">
        <w:rPr>
          <w:b/>
          <w:bCs/>
        </w:rPr>
        <w:t>direccion</w:t>
      </w:r>
      <w:proofErr w:type="spellEnd"/>
      <w:r>
        <w:t>: cadena de caracteres que representa la dirección donde vive el cliente del banco.</w:t>
      </w:r>
    </w:p>
    <w:p w14:paraId="55BBD4C6" w14:textId="77777777" w:rsidR="00A91B8D" w:rsidRDefault="00A91B8D" w:rsidP="00A91B8D">
      <w:pPr>
        <w:pStyle w:val="Texto"/>
      </w:pPr>
      <w:r w:rsidRPr="00A91B8D">
        <w:rPr>
          <w:b/>
          <w:bCs/>
        </w:rPr>
        <w:t>teléfono</w:t>
      </w:r>
      <w:r>
        <w:t>: cadena de caracteres que representa el teléfono que permite contactar con el cliente.</w:t>
      </w:r>
    </w:p>
    <w:p w14:paraId="21DEA1D3" w14:textId="77777777" w:rsidR="00A91B8D" w:rsidRDefault="00A91B8D" w:rsidP="00A91B8D">
      <w:pPr>
        <w:pStyle w:val="Texto"/>
      </w:pPr>
      <w:r w:rsidRPr="00A91B8D">
        <w:rPr>
          <w:b/>
          <w:bCs/>
        </w:rPr>
        <w:t>Métodos</w:t>
      </w:r>
      <w:r>
        <w:t xml:space="preserve"> (Todos los métodos de la clase Cliente deben tener visibilidad pública):</w:t>
      </w:r>
    </w:p>
    <w:p w14:paraId="74F2D2B9" w14:textId="77777777" w:rsidR="00A91B8D" w:rsidRDefault="00A91B8D" w:rsidP="00A91B8D">
      <w:pPr>
        <w:pStyle w:val="Texto"/>
      </w:pPr>
      <w:r>
        <w:t xml:space="preserve">constructor sin parámetros: constructor que inicializa todos los atributos de tipo cadenas de caracteres al valor </w:t>
      </w:r>
      <w:proofErr w:type="spellStart"/>
      <w:r>
        <w:t>null</w:t>
      </w:r>
      <w:proofErr w:type="spellEnd"/>
      <w:r>
        <w:t xml:space="preserve"> y los números enteros a 0.</w:t>
      </w:r>
    </w:p>
    <w:p w14:paraId="228AF074" w14:textId="451FEB7F" w:rsidR="00A91B8D" w:rsidRDefault="00A91B8D" w:rsidP="00A91B8D">
      <w:pPr>
        <w:pStyle w:val="Texto"/>
      </w:pPr>
      <w:r>
        <w:t>constructor con parámetros: constructor que tienen tantos parámetros como atributos tiene la clase, y que inicializa cada uno de los atributos con el valor de los parámetros correspondientes.</w:t>
      </w:r>
    </w:p>
    <w:p w14:paraId="749A361C" w14:textId="5B1ABB3E" w:rsidR="0043084B" w:rsidRDefault="0043084B" w:rsidP="00A91B8D">
      <w:pPr>
        <w:pStyle w:val="Texto"/>
      </w:pPr>
    </w:p>
    <w:p w14:paraId="2B8E2918" w14:textId="553A2A8B" w:rsidR="0043084B" w:rsidRDefault="0043084B" w:rsidP="00A91B8D">
      <w:pPr>
        <w:pStyle w:val="Texto"/>
      </w:pPr>
      <w:r>
        <w:rPr>
          <w:noProof/>
        </w:rPr>
        <w:lastRenderedPageBreak/>
        <w:drawing>
          <wp:inline distT="0" distB="0" distL="0" distR="0" wp14:anchorId="337EF548" wp14:editId="46FCCEED">
            <wp:extent cx="5501662" cy="3296285"/>
            <wp:effectExtent l="0" t="0" r="3810" b="0"/>
            <wp:docPr id="4" name="Imagen 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10;&#10;Descripción generada automáticamente"/>
                    <pic:cNvPicPr/>
                  </pic:nvPicPr>
                  <pic:blipFill>
                    <a:blip r:embed="rId9"/>
                    <a:stretch>
                      <a:fillRect/>
                    </a:stretch>
                  </pic:blipFill>
                  <pic:spPr>
                    <a:xfrm>
                      <a:off x="0" y="0"/>
                      <a:ext cx="5504634" cy="3298066"/>
                    </a:xfrm>
                    <a:prstGeom prst="rect">
                      <a:avLst/>
                    </a:prstGeom>
                  </pic:spPr>
                </pic:pic>
              </a:graphicData>
            </a:graphic>
          </wp:inline>
        </w:drawing>
      </w:r>
    </w:p>
    <w:p w14:paraId="1BD45E30" w14:textId="77777777" w:rsidR="0043084B" w:rsidRDefault="0043084B" w:rsidP="00A91B8D">
      <w:pPr>
        <w:pStyle w:val="Texto"/>
      </w:pPr>
    </w:p>
    <w:p w14:paraId="473765B0" w14:textId="77777777" w:rsidR="00A91B8D" w:rsidRDefault="00A91B8D" w:rsidP="00A91B8D">
      <w:pPr>
        <w:pStyle w:val="Texto"/>
      </w:pPr>
    </w:p>
    <w:p w14:paraId="3344D8B8" w14:textId="77777777" w:rsidR="00A91B8D" w:rsidRDefault="00A91B8D" w:rsidP="00A91B8D">
      <w:pPr>
        <w:pStyle w:val="Nivel3"/>
      </w:pPr>
      <w:r>
        <w:t>RA07_b) Se han utilizado modificadores para bloquear y forzar la herencia de clases y métodos.</w:t>
      </w:r>
    </w:p>
    <w:p w14:paraId="733AE521" w14:textId="77777777" w:rsidR="00A91B8D" w:rsidRDefault="00A91B8D" w:rsidP="00A91B8D">
      <w:pPr>
        <w:pStyle w:val="Texto"/>
      </w:pPr>
    </w:p>
    <w:p w14:paraId="35751E79" w14:textId="57F06502" w:rsidR="00A91B8D" w:rsidRDefault="00A91B8D" w:rsidP="00E474A2">
      <w:pPr>
        <w:pStyle w:val="Texto"/>
      </w:pPr>
      <w:r>
        <w:t>Dentro del paquete "</w:t>
      </w:r>
      <w:proofErr w:type="spellStart"/>
      <w:r>
        <w:t>modeloBancario</w:t>
      </w:r>
      <w:proofErr w:type="spellEnd"/>
      <w:r>
        <w:t>", crear una clase abstracta denominada "Cuenta", que modele las distintas cuentas bancarias que mantiene la entidad financiera donde los clientes depositan su dinero.</w:t>
      </w:r>
    </w:p>
    <w:p w14:paraId="3C5FD6E4" w14:textId="43C3C883" w:rsidR="00E474A2" w:rsidRDefault="00E474A2" w:rsidP="00E474A2">
      <w:pPr>
        <w:pStyle w:val="Texto"/>
      </w:pPr>
    </w:p>
    <w:p w14:paraId="48F021B5" w14:textId="77777777" w:rsidR="00E474A2" w:rsidRDefault="00E474A2" w:rsidP="00E474A2">
      <w:pPr>
        <w:pStyle w:val="Texto"/>
      </w:pPr>
    </w:p>
    <w:p w14:paraId="691EC89E" w14:textId="3F49E79C" w:rsidR="00A91B8D" w:rsidRDefault="00A91B8D" w:rsidP="00A91B8D">
      <w:pPr>
        <w:pStyle w:val="Texto"/>
      </w:pPr>
      <w:r>
        <w:t>Atributos (Todos los atributos de la clase Cuenta deben tener visibilidad protegida)</w:t>
      </w:r>
    </w:p>
    <w:p w14:paraId="114710C2" w14:textId="77777777" w:rsidR="00E474A2" w:rsidRDefault="00E474A2" w:rsidP="00A91B8D">
      <w:pPr>
        <w:pStyle w:val="Texto"/>
      </w:pPr>
    </w:p>
    <w:p w14:paraId="5D034C3C" w14:textId="6E5AA815" w:rsidR="00A91B8D" w:rsidRDefault="00A91B8D" w:rsidP="00A91B8D">
      <w:pPr>
        <w:pStyle w:val="Texto"/>
      </w:pPr>
      <w:proofErr w:type="spellStart"/>
      <w:r>
        <w:t>numeroDeCuenta</w:t>
      </w:r>
      <w:proofErr w:type="spellEnd"/>
      <w:r>
        <w:t>: número entero que representa el identificador único asociado a cada una de las cuentas del banco.</w:t>
      </w:r>
    </w:p>
    <w:p w14:paraId="26EF2404" w14:textId="77777777" w:rsidR="00E474A2" w:rsidRDefault="00E474A2" w:rsidP="00A91B8D">
      <w:pPr>
        <w:pStyle w:val="Texto"/>
      </w:pPr>
    </w:p>
    <w:p w14:paraId="629076C8" w14:textId="3F4586FE" w:rsidR="00A91B8D" w:rsidRDefault="00A91B8D" w:rsidP="00A91B8D">
      <w:pPr>
        <w:pStyle w:val="Texto"/>
      </w:pPr>
      <w:r>
        <w:t>saldo: número real que representa la cantidad de dinero almacenado en dicha cuenta.</w:t>
      </w:r>
    </w:p>
    <w:p w14:paraId="69589A6F" w14:textId="77777777" w:rsidR="00E474A2" w:rsidRDefault="00E474A2" w:rsidP="00A91B8D">
      <w:pPr>
        <w:pStyle w:val="Texto"/>
      </w:pPr>
    </w:p>
    <w:p w14:paraId="5B29C074" w14:textId="07297E34" w:rsidR="00A91B8D" w:rsidRDefault="00A91B8D" w:rsidP="00A91B8D">
      <w:pPr>
        <w:pStyle w:val="Texto"/>
      </w:pPr>
      <w:r>
        <w:t>titular: atributo de tipo Cliente que representa la persona que está asociada a dicha cuenta.</w:t>
      </w:r>
    </w:p>
    <w:p w14:paraId="5DDB3741" w14:textId="77777777" w:rsidR="00E474A2" w:rsidRDefault="00E474A2" w:rsidP="00A91B8D">
      <w:pPr>
        <w:pStyle w:val="Texto"/>
      </w:pPr>
    </w:p>
    <w:p w14:paraId="6BC90E43" w14:textId="77777777" w:rsidR="00A91B8D" w:rsidRDefault="00A91B8D" w:rsidP="00A91B8D">
      <w:pPr>
        <w:pStyle w:val="Texto"/>
      </w:pPr>
      <w:r>
        <w:t>Métodos (Todos los métodos de la clase Cuenta deben tener visibilidad pública)</w:t>
      </w:r>
    </w:p>
    <w:p w14:paraId="1B34FE4D" w14:textId="77777777" w:rsidR="00A91B8D" w:rsidRDefault="00A91B8D" w:rsidP="00A91B8D">
      <w:pPr>
        <w:pStyle w:val="Texto"/>
      </w:pPr>
      <w:r>
        <w:t xml:space="preserve">constructor sin parámetros: constructor que inicializa el cliente titular de la cuenta a </w:t>
      </w:r>
      <w:proofErr w:type="spellStart"/>
      <w:r>
        <w:t>null</w:t>
      </w:r>
      <w:proofErr w:type="spellEnd"/>
      <w:r>
        <w:t>, y el saldo y el número de cuenta a cero.</w:t>
      </w:r>
    </w:p>
    <w:p w14:paraId="5B0CA16B" w14:textId="77777777" w:rsidR="00A91B8D" w:rsidRDefault="00A91B8D" w:rsidP="00A91B8D">
      <w:pPr>
        <w:pStyle w:val="Texto"/>
      </w:pPr>
      <w:r>
        <w:t>constructor con parámetros: constructor que tienen tantos parámetros como atributos tiene la clase, y que inicializa cada uno de los atributos con el valor de los parámetros correspondientes.</w:t>
      </w:r>
    </w:p>
    <w:p w14:paraId="0E9970B9" w14:textId="77777777" w:rsidR="00A91B8D" w:rsidRDefault="00A91B8D" w:rsidP="00A91B8D">
      <w:pPr>
        <w:pStyle w:val="Texto"/>
      </w:pPr>
      <w:proofErr w:type="spellStart"/>
      <w:r w:rsidRPr="0015636F">
        <w:rPr>
          <w:b/>
          <w:bCs/>
        </w:rPr>
        <w:t>getNumeroDeCuenta</w:t>
      </w:r>
      <w:proofErr w:type="spellEnd"/>
      <w:r>
        <w:t>: método que permite obtener el número de cuenta.</w:t>
      </w:r>
    </w:p>
    <w:p w14:paraId="2F861D6F" w14:textId="77777777" w:rsidR="00A91B8D" w:rsidRDefault="00A91B8D" w:rsidP="00A91B8D">
      <w:pPr>
        <w:pStyle w:val="Texto"/>
      </w:pPr>
      <w:proofErr w:type="spellStart"/>
      <w:r w:rsidRPr="0015636F">
        <w:rPr>
          <w:b/>
          <w:bCs/>
        </w:rPr>
        <w:t>getSaldo</w:t>
      </w:r>
      <w:proofErr w:type="spellEnd"/>
      <w:r>
        <w:t>: método que permite obtener el saldo de la cuenta.</w:t>
      </w:r>
    </w:p>
    <w:p w14:paraId="4723F5F4" w14:textId="77777777" w:rsidR="00A91B8D" w:rsidRDefault="00A91B8D" w:rsidP="00A91B8D">
      <w:pPr>
        <w:pStyle w:val="Texto"/>
      </w:pPr>
      <w:proofErr w:type="spellStart"/>
      <w:r w:rsidRPr="0015636F">
        <w:rPr>
          <w:b/>
          <w:bCs/>
        </w:rPr>
        <w:t>getTitular</w:t>
      </w:r>
      <w:proofErr w:type="spellEnd"/>
      <w:r>
        <w:t xml:space="preserve">: método que permite obtener el titular de la cuenta   </w:t>
      </w:r>
    </w:p>
    <w:p w14:paraId="499F682F" w14:textId="77777777" w:rsidR="00A91B8D" w:rsidRDefault="00A91B8D" w:rsidP="00A91B8D">
      <w:pPr>
        <w:pStyle w:val="Texto"/>
      </w:pPr>
      <w:proofErr w:type="spellStart"/>
      <w:r w:rsidRPr="0015636F">
        <w:rPr>
          <w:b/>
          <w:bCs/>
        </w:rPr>
        <w:t>setNumeroDeCuenta</w:t>
      </w:r>
      <w:proofErr w:type="spellEnd"/>
      <w:r>
        <w:t xml:space="preserve">: método que recibe un parámetro entero que representa el nuevo </w:t>
      </w:r>
      <w:r>
        <w:lastRenderedPageBreak/>
        <w:t xml:space="preserve">número de cuenta que se desea asignar y asigna parámetro el valor de dicho al atributo </w:t>
      </w:r>
      <w:proofErr w:type="spellStart"/>
      <w:r>
        <w:t>numeroDeCuenta</w:t>
      </w:r>
      <w:proofErr w:type="spellEnd"/>
      <w:r>
        <w:t>.</w:t>
      </w:r>
    </w:p>
    <w:p w14:paraId="036CA50D" w14:textId="77777777" w:rsidR="00A91B8D" w:rsidRDefault="00A91B8D" w:rsidP="00A91B8D">
      <w:pPr>
        <w:pStyle w:val="Texto"/>
      </w:pPr>
      <w:proofErr w:type="spellStart"/>
      <w:r w:rsidRPr="0015636F">
        <w:rPr>
          <w:b/>
          <w:bCs/>
        </w:rPr>
        <w:t>setSaldo</w:t>
      </w:r>
      <w:proofErr w:type="spellEnd"/>
      <w:r>
        <w:t>: método que recibe un parámetro entero que representa el nuevo saldo que se desea asignar y asigna parámetro el valor de dicho al atributo saldo.</w:t>
      </w:r>
    </w:p>
    <w:p w14:paraId="7A048C41" w14:textId="087830A0" w:rsidR="00A91B8D" w:rsidRDefault="00A91B8D" w:rsidP="00A91B8D">
      <w:pPr>
        <w:pStyle w:val="Texto"/>
      </w:pPr>
      <w:proofErr w:type="spellStart"/>
      <w:r w:rsidRPr="0015636F">
        <w:rPr>
          <w:b/>
          <w:bCs/>
        </w:rPr>
        <w:t>setTitular</w:t>
      </w:r>
      <w:proofErr w:type="spellEnd"/>
      <w:r>
        <w:t>: método que recibe un parámetro Cliente que representa el nuevo titular que se desea asignar y asigna parámetro el valor de dicho al atributo titular.</w:t>
      </w:r>
    </w:p>
    <w:p w14:paraId="05EE1A3C" w14:textId="77777777" w:rsidR="007849E8" w:rsidRDefault="007849E8" w:rsidP="00A91B8D">
      <w:pPr>
        <w:pStyle w:val="Texto"/>
      </w:pPr>
    </w:p>
    <w:p w14:paraId="1B85A415" w14:textId="1A711470" w:rsidR="00A91B8D" w:rsidRDefault="00A91B8D" w:rsidP="00A91B8D">
      <w:pPr>
        <w:pStyle w:val="Texto"/>
      </w:pPr>
      <w:r w:rsidRPr="0015636F">
        <w:rPr>
          <w:b/>
          <w:bCs/>
        </w:rPr>
        <w:t>ingresar</w:t>
      </w:r>
      <w:r>
        <w:t>: recibe un parámetro entero que representa la cantidad que se desea ingresar en la cuenta. El método incrementará el saldo en la cantidad recibida como parámetro.</w:t>
      </w:r>
    </w:p>
    <w:p w14:paraId="7F29DFB4" w14:textId="77777777" w:rsidR="007849E8" w:rsidRDefault="007849E8" w:rsidP="00A91B8D">
      <w:pPr>
        <w:pStyle w:val="Texto"/>
      </w:pPr>
    </w:p>
    <w:p w14:paraId="70F486E1" w14:textId="0478067D" w:rsidR="00A91B8D" w:rsidRDefault="00A91B8D" w:rsidP="00A91B8D">
      <w:pPr>
        <w:pStyle w:val="Texto"/>
      </w:pPr>
      <w:r w:rsidRPr="0015636F">
        <w:rPr>
          <w:b/>
          <w:bCs/>
        </w:rPr>
        <w:t>retirar</w:t>
      </w:r>
      <w:r>
        <w:t>: método abstracto que permitirá sacar una cantidad de la cuenta (si hay saldo disponible para ello), no se implementará ya que dependerá del tipo de cuenta, por tanto su implementación recaerá en las clases hijas.</w:t>
      </w:r>
    </w:p>
    <w:p w14:paraId="0B9D93E6" w14:textId="77777777" w:rsidR="007849E8" w:rsidRDefault="007849E8" w:rsidP="00A91B8D">
      <w:pPr>
        <w:pStyle w:val="Texto"/>
      </w:pPr>
    </w:p>
    <w:p w14:paraId="6FE749FD" w14:textId="5E094EF7" w:rsidR="00A91B8D" w:rsidRDefault="00A91B8D" w:rsidP="00A91B8D">
      <w:pPr>
        <w:pStyle w:val="Texto"/>
      </w:pPr>
      <w:proofErr w:type="spellStart"/>
      <w:r w:rsidRPr="0015636F">
        <w:rPr>
          <w:b/>
          <w:bCs/>
        </w:rPr>
        <w:t>actualizarSaldo</w:t>
      </w:r>
      <w:proofErr w:type="spellEnd"/>
      <w:r>
        <w:t>: método abstracto que actualizará el saldo de la cuenta, dependiendo del tipo de interés de cada una de las cuenta, por tanto su implementación recaerá en las clases hijas.</w:t>
      </w:r>
    </w:p>
    <w:p w14:paraId="26273226" w14:textId="48BB9C2B" w:rsidR="00DE1015" w:rsidRDefault="00DE1015" w:rsidP="00A91B8D">
      <w:pPr>
        <w:pStyle w:val="Texto"/>
      </w:pPr>
    </w:p>
    <w:p w14:paraId="6062F895" w14:textId="07099721" w:rsidR="00DE1015" w:rsidRDefault="00DE1015" w:rsidP="00A91B8D">
      <w:pPr>
        <w:pStyle w:val="Texto"/>
      </w:pPr>
    </w:p>
    <w:p w14:paraId="79652AE1" w14:textId="77777777" w:rsidR="00DE1015" w:rsidRDefault="00DE1015" w:rsidP="00A91B8D">
      <w:pPr>
        <w:pStyle w:val="Texto"/>
      </w:pPr>
    </w:p>
    <w:p w14:paraId="170E709D" w14:textId="77777777" w:rsidR="00A91B8D" w:rsidRDefault="00A91B8D" w:rsidP="00A91B8D">
      <w:pPr>
        <w:pStyle w:val="Nivel3"/>
      </w:pPr>
    </w:p>
    <w:p w14:paraId="2002FAB3" w14:textId="77777777" w:rsidR="00A91B8D" w:rsidRDefault="00A91B8D" w:rsidP="00A91B8D">
      <w:pPr>
        <w:pStyle w:val="Nivel3"/>
      </w:pPr>
      <w:r>
        <w:t>RA07_c) Se ha reconocido la incidencia de los constructores en la herencia.</w:t>
      </w:r>
    </w:p>
    <w:p w14:paraId="2D585954" w14:textId="77777777" w:rsidR="00A91B8D" w:rsidRDefault="00A91B8D" w:rsidP="00A91B8D">
      <w:pPr>
        <w:pStyle w:val="Texto"/>
      </w:pPr>
    </w:p>
    <w:p w14:paraId="3167BD1D" w14:textId="77777777" w:rsidR="00A91B8D" w:rsidRDefault="00A91B8D" w:rsidP="00A91B8D">
      <w:pPr>
        <w:pStyle w:val="Texto"/>
      </w:pPr>
      <w:r>
        <w:t>Tanto las clases padre (superclases) con las hijas (subclases), deben de tener implementados los constructores.</w:t>
      </w:r>
    </w:p>
    <w:p w14:paraId="73CED3F4" w14:textId="77777777" w:rsidR="00A91B8D" w:rsidRDefault="00A91B8D" w:rsidP="00A91B8D">
      <w:pPr>
        <w:pStyle w:val="Texto"/>
      </w:pPr>
    </w:p>
    <w:p w14:paraId="425A191E" w14:textId="77777777" w:rsidR="00C119B4" w:rsidRDefault="00C119B4" w:rsidP="00A91B8D">
      <w:pPr>
        <w:pStyle w:val="Texto"/>
      </w:pPr>
    </w:p>
    <w:p w14:paraId="3E3A6046" w14:textId="77777777" w:rsidR="00A91B8D" w:rsidRDefault="00A91B8D" w:rsidP="00A91B8D">
      <w:pPr>
        <w:pStyle w:val="Nivel3"/>
      </w:pPr>
      <w:r>
        <w:t>RA07_d) Se han creado clases heredadas que sobrescriban la implementación de métodos de la superclase.</w:t>
      </w:r>
    </w:p>
    <w:p w14:paraId="608C286E" w14:textId="77777777" w:rsidR="00A91B8D" w:rsidRDefault="00A91B8D" w:rsidP="00A91B8D">
      <w:pPr>
        <w:pStyle w:val="Texto"/>
      </w:pPr>
    </w:p>
    <w:p w14:paraId="7BF7FD57" w14:textId="54118C97" w:rsidR="00A91B8D" w:rsidRDefault="00A91B8D" w:rsidP="00A91B8D">
      <w:pPr>
        <w:pStyle w:val="Texto"/>
      </w:pPr>
      <w:r>
        <w:t>Dentro del paquete "</w:t>
      </w:r>
      <w:proofErr w:type="spellStart"/>
      <w:r>
        <w:t>modeloBancario</w:t>
      </w:r>
      <w:proofErr w:type="spellEnd"/>
      <w:r>
        <w:t>", crear una clase denominada "</w:t>
      </w:r>
      <w:proofErr w:type="spellStart"/>
      <w:r>
        <w:t>CuentaCorriente</w:t>
      </w:r>
      <w:proofErr w:type="spellEnd"/>
      <w:r>
        <w:t>", que herede de la clase “Cuenta”, que modele un tipo de cuenta con un interés fijo del 1.5%.</w:t>
      </w:r>
    </w:p>
    <w:p w14:paraId="404B671B" w14:textId="77777777" w:rsidR="0043084B" w:rsidRDefault="0043084B" w:rsidP="00A91B8D">
      <w:pPr>
        <w:pStyle w:val="Texto"/>
      </w:pPr>
    </w:p>
    <w:p w14:paraId="73BEFCB2" w14:textId="77777777" w:rsidR="00A91B8D" w:rsidRDefault="00A91B8D" w:rsidP="00A91B8D">
      <w:pPr>
        <w:pStyle w:val="Texto"/>
      </w:pPr>
      <w:r>
        <w:t xml:space="preserve">Atributos (Todos los atributos de la clase </w:t>
      </w:r>
      <w:proofErr w:type="spellStart"/>
      <w:r>
        <w:t>CuentaCorriente</w:t>
      </w:r>
      <w:proofErr w:type="spellEnd"/>
      <w:r>
        <w:t xml:space="preserve"> deben tener visibilidad protegida):</w:t>
      </w:r>
    </w:p>
    <w:p w14:paraId="00F12FE1" w14:textId="77777777" w:rsidR="00A91B8D" w:rsidRDefault="00A91B8D" w:rsidP="00A91B8D">
      <w:pPr>
        <w:pStyle w:val="Texto"/>
      </w:pPr>
      <w:proofErr w:type="spellStart"/>
      <w:r>
        <w:t>interesFijo</w:t>
      </w:r>
      <w:proofErr w:type="spellEnd"/>
      <w:r>
        <w:t>: constante real cuyo valor es 0.15.</w:t>
      </w:r>
    </w:p>
    <w:p w14:paraId="3FC67DEA" w14:textId="77777777" w:rsidR="00A91B8D" w:rsidRDefault="00A91B8D" w:rsidP="00A91B8D">
      <w:pPr>
        <w:pStyle w:val="Texto"/>
      </w:pPr>
      <w:r>
        <w:t xml:space="preserve">Métodos (Todos los métodos de la clase </w:t>
      </w:r>
      <w:proofErr w:type="spellStart"/>
      <w:r>
        <w:t>CuentaCorriente</w:t>
      </w:r>
      <w:proofErr w:type="spellEnd"/>
      <w:r>
        <w:t xml:space="preserve"> deben tener visibilidad pública)</w:t>
      </w:r>
    </w:p>
    <w:p w14:paraId="125F997C" w14:textId="77777777" w:rsidR="0043084B" w:rsidRDefault="00A91B8D" w:rsidP="00A91B8D">
      <w:pPr>
        <w:pStyle w:val="Texto"/>
      </w:pPr>
      <w:r>
        <w:t xml:space="preserve">constructor con parámetros: constructor que tienen tantos parámetros como atributos tiene la clase, y que inicializa cada uno de los atributos con el valor de los parámetros correspondientes. Dicho constructor debe hacer uso del constructor de la clase padre </w:t>
      </w:r>
    </w:p>
    <w:p w14:paraId="3CD9562C" w14:textId="788FF1E6" w:rsidR="00A91B8D" w:rsidRDefault="00A91B8D" w:rsidP="00A91B8D">
      <w:pPr>
        <w:pStyle w:val="Texto"/>
      </w:pPr>
      <w:r>
        <w:t>“Cuenta”.</w:t>
      </w:r>
    </w:p>
    <w:p w14:paraId="78CBA4F5" w14:textId="426B8D15" w:rsidR="00A91B8D" w:rsidRDefault="00A91B8D" w:rsidP="00A91B8D">
      <w:pPr>
        <w:pStyle w:val="Texto"/>
      </w:pPr>
      <w:r>
        <w:t xml:space="preserve">Implementación de los métodos abstractos retirar y </w:t>
      </w:r>
      <w:proofErr w:type="spellStart"/>
      <w:r>
        <w:t>actualizarSaldo</w:t>
      </w:r>
      <w:proofErr w:type="spellEnd"/>
      <w:r w:rsidR="002F6FAF">
        <w:t>.</w:t>
      </w:r>
    </w:p>
    <w:p w14:paraId="3310455B" w14:textId="12418F06" w:rsidR="002F6FAF" w:rsidRDefault="002F6FAF" w:rsidP="00A91B8D">
      <w:pPr>
        <w:pStyle w:val="Texto"/>
      </w:pPr>
    </w:p>
    <w:p w14:paraId="7818A049" w14:textId="77777777" w:rsidR="002F6FAF" w:rsidRDefault="002F6FAF" w:rsidP="00A91B8D">
      <w:pPr>
        <w:pStyle w:val="Texto"/>
      </w:pPr>
    </w:p>
    <w:p w14:paraId="37843614" w14:textId="77777777" w:rsidR="00A91B8D" w:rsidRDefault="00A91B8D" w:rsidP="00A91B8D">
      <w:pPr>
        <w:pStyle w:val="Texto"/>
      </w:pPr>
    </w:p>
    <w:p w14:paraId="661B6678" w14:textId="77777777" w:rsidR="00A91B8D" w:rsidRDefault="00A91B8D" w:rsidP="00A91B8D">
      <w:pPr>
        <w:pStyle w:val="Texto"/>
      </w:pPr>
      <w:r>
        <w:t>Dentro del paquete "</w:t>
      </w:r>
      <w:proofErr w:type="spellStart"/>
      <w:r>
        <w:t>modeloBancario</w:t>
      </w:r>
      <w:proofErr w:type="spellEnd"/>
      <w:r>
        <w:t>", crear una clase denominada "</w:t>
      </w:r>
      <w:proofErr w:type="spellStart"/>
      <w:r>
        <w:t>CuentaAhorro</w:t>
      </w:r>
      <w:proofErr w:type="spellEnd"/>
      <w:r>
        <w:t xml:space="preserve">", </w:t>
      </w:r>
      <w:r>
        <w:lastRenderedPageBreak/>
        <w:t>que herede de la clase “Cuenta”, que modele un tipo de cuenta con un interés variable y un saldo mínimo necesario.</w:t>
      </w:r>
    </w:p>
    <w:p w14:paraId="4436F531" w14:textId="711B9B42" w:rsidR="00A91B8D" w:rsidRDefault="00A91B8D" w:rsidP="00A91B8D">
      <w:pPr>
        <w:pStyle w:val="Texto"/>
      </w:pPr>
      <w:r>
        <w:t xml:space="preserve">Atributos (Todos los atributos de la clase </w:t>
      </w:r>
      <w:proofErr w:type="spellStart"/>
      <w:r>
        <w:t>CuentaAhorro</w:t>
      </w:r>
      <w:proofErr w:type="spellEnd"/>
      <w:r>
        <w:t xml:space="preserve"> deben tener visibilidad protegida).</w:t>
      </w:r>
    </w:p>
    <w:p w14:paraId="4B20337A" w14:textId="77777777" w:rsidR="00C119B4" w:rsidRDefault="00C119B4" w:rsidP="00A91B8D">
      <w:pPr>
        <w:pStyle w:val="Texto"/>
      </w:pPr>
    </w:p>
    <w:p w14:paraId="0B692C59" w14:textId="2D63BCF1" w:rsidR="00A91B8D" w:rsidRDefault="00A91B8D" w:rsidP="00A91B8D">
      <w:pPr>
        <w:pStyle w:val="Texto"/>
      </w:pPr>
      <w:proofErr w:type="spellStart"/>
      <w:r>
        <w:t>interesVariable</w:t>
      </w:r>
      <w:proofErr w:type="spellEnd"/>
      <w:r>
        <w:t>: número real que representa el tipo de interés que se aplica a la cuenta.</w:t>
      </w:r>
    </w:p>
    <w:p w14:paraId="6654396C" w14:textId="77777777" w:rsidR="00C119B4" w:rsidRDefault="00C119B4" w:rsidP="00A91B8D">
      <w:pPr>
        <w:pStyle w:val="Texto"/>
      </w:pPr>
    </w:p>
    <w:p w14:paraId="1F2CAB44" w14:textId="0FB30608" w:rsidR="00C119B4" w:rsidRDefault="00A91B8D" w:rsidP="00C119B4">
      <w:pPr>
        <w:pStyle w:val="Texto"/>
      </w:pPr>
      <w:proofErr w:type="spellStart"/>
      <w:r>
        <w:t>saldoMinimo</w:t>
      </w:r>
      <w:proofErr w:type="spellEnd"/>
      <w:r>
        <w:t xml:space="preserve">: número real que representa el dinero mínimo que debe haber en la cuenta. </w:t>
      </w:r>
    </w:p>
    <w:p w14:paraId="5CD71A1D" w14:textId="72E35CC6" w:rsidR="00A91B8D" w:rsidRDefault="00A91B8D" w:rsidP="00A91B8D">
      <w:pPr>
        <w:pStyle w:val="Texto"/>
      </w:pPr>
      <w:r>
        <w:t xml:space="preserve">Por </w:t>
      </w:r>
      <w:r w:rsidR="00C119B4">
        <w:t>tanto,</w:t>
      </w:r>
      <w:r>
        <w:t xml:space="preserve"> el valor del atributo saldo siempre debe ser mayor o igual que </w:t>
      </w:r>
      <w:proofErr w:type="spellStart"/>
      <w:r>
        <w:t>saldoMinimo</w:t>
      </w:r>
      <w:proofErr w:type="spellEnd"/>
    </w:p>
    <w:p w14:paraId="7680B9D5" w14:textId="77777777" w:rsidR="00C119B4" w:rsidRDefault="00C119B4" w:rsidP="00A91B8D">
      <w:pPr>
        <w:pStyle w:val="Texto"/>
      </w:pPr>
    </w:p>
    <w:p w14:paraId="4311A4D3" w14:textId="77777777" w:rsidR="00A91B8D" w:rsidRDefault="00A91B8D" w:rsidP="00A91B8D">
      <w:pPr>
        <w:pStyle w:val="Texto"/>
      </w:pPr>
      <w:r>
        <w:t xml:space="preserve">Métodos (Todos los métodos de la clase </w:t>
      </w:r>
      <w:proofErr w:type="spellStart"/>
      <w:r>
        <w:t>CuentaAhorro</w:t>
      </w:r>
      <w:proofErr w:type="spellEnd"/>
      <w:r>
        <w:t xml:space="preserve"> deben tener visibilidad pública)</w:t>
      </w:r>
    </w:p>
    <w:p w14:paraId="16ED07C6" w14:textId="4D8AC2DE" w:rsidR="00A91B8D" w:rsidRDefault="00A91B8D" w:rsidP="00A91B8D">
      <w:pPr>
        <w:pStyle w:val="Texto"/>
      </w:pPr>
      <w:r>
        <w:t>constructor con parámetros: constructor que tienen tantos parámetros como atributos tiene la clase, y que inicializa cada uno de los atributos con el valor de los parámetros correspondientes. Dicho constructor debe hacer uso del constructor de la clase padre “Cuenta”.</w:t>
      </w:r>
    </w:p>
    <w:p w14:paraId="5F62A9DF" w14:textId="77777777" w:rsidR="002F6FAF" w:rsidRDefault="002F6FAF" w:rsidP="00A91B8D">
      <w:pPr>
        <w:pStyle w:val="Texto"/>
      </w:pPr>
    </w:p>
    <w:p w14:paraId="1E4FF798" w14:textId="77777777" w:rsidR="00A91B8D" w:rsidRDefault="00A91B8D" w:rsidP="00A91B8D">
      <w:pPr>
        <w:pStyle w:val="Texto"/>
      </w:pPr>
      <w:r>
        <w:t xml:space="preserve">Implementación de los métodos abstractos retirar y </w:t>
      </w:r>
      <w:proofErr w:type="spellStart"/>
      <w:r>
        <w:t>actualizarSaldo</w:t>
      </w:r>
      <w:proofErr w:type="spellEnd"/>
      <w:r>
        <w:t xml:space="preserve">. Esta cuenta tiene como atributos el interés variable a lo largo del año y un saldo mínimo necesario. Al retirar dinero el saldo debe ser mayor o igual que el </w:t>
      </w:r>
      <w:proofErr w:type="spellStart"/>
      <w:r>
        <w:t>saldoMinimo</w:t>
      </w:r>
      <w:proofErr w:type="spellEnd"/>
      <w:r>
        <w:t>.</w:t>
      </w:r>
    </w:p>
    <w:p w14:paraId="7CDA52B0" w14:textId="68C6E547" w:rsidR="00A91B8D" w:rsidRDefault="00A91B8D" w:rsidP="00A91B8D">
      <w:pPr>
        <w:pStyle w:val="Texto"/>
      </w:pPr>
    </w:p>
    <w:p w14:paraId="3156D5AC" w14:textId="77777777" w:rsidR="00616592" w:rsidRDefault="00616592" w:rsidP="00A91B8D">
      <w:pPr>
        <w:pStyle w:val="Texto"/>
      </w:pPr>
    </w:p>
    <w:p w14:paraId="5EA32D49" w14:textId="77777777" w:rsidR="00A91B8D" w:rsidRDefault="00A91B8D" w:rsidP="00A91B8D">
      <w:pPr>
        <w:pStyle w:val="Nivel3"/>
      </w:pPr>
      <w:r>
        <w:t>RA07_e) Se han diseñado y aplicado jerarquías de clases.</w:t>
      </w:r>
    </w:p>
    <w:p w14:paraId="350D3365" w14:textId="77777777" w:rsidR="00A91B8D" w:rsidRDefault="00A91B8D" w:rsidP="00A91B8D">
      <w:pPr>
        <w:pStyle w:val="Texto"/>
      </w:pPr>
      <w:r>
        <w:t>Crear un entorno que importe el paquete "</w:t>
      </w:r>
      <w:proofErr w:type="spellStart"/>
      <w:r>
        <w:t>modeloBancario</w:t>
      </w:r>
      <w:proofErr w:type="spellEnd"/>
      <w:r>
        <w:t>" y que permita probar las distintas clases Cuentas implementadas.</w:t>
      </w:r>
    </w:p>
    <w:p w14:paraId="5679766B" w14:textId="77777777" w:rsidR="00A91B8D" w:rsidRDefault="00A91B8D" w:rsidP="00A91B8D">
      <w:pPr>
        <w:pStyle w:val="Texto"/>
      </w:pPr>
    </w:p>
    <w:p w14:paraId="0CC0C0B7" w14:textId="77777777" w:rsidR="00A91B8D" w:rsidRDefault="00A91B8D" w:rsidP="00A91B8D">
      <w:pPr>
        <w:pStyle w:val="Nivel3"/>
      </w:pPr>
      <w:r>
        <w:t>RA07_f) Se han probado y depurado las jerarquías de clases.</w:t>
      </w:r>
    </w:p>
    <w:p w14:paraId="59ADD7CA" w14:textId="77777777" w:rsidR="00A91B8D" w:rsidRDefault="00A91B8D" w:rsidP="00A91B8D">
      <w:pPr>
        <w:pStyle w:val="Texto"/>
      </w:pPr>
    </w:p>
    <w:p w14:paraId="7D3C39C5" w14:textId="77777777" w:rsidR="00A91B8D" w:rsidRDefault="00A91B8D" w:rsidP="00A91B8D">
      <w:pPr>
        <w:pStyle w:val="Texto"/>
      </w:pPr>
      <w:r>
        <w:t>En el informe se adjuntarán capturas que demuestren el correcto funcionamiento de la aplicación.</w:t>
      </w:r>
    </w:p>
    <w:p w14:paraId="0A812F29" w14:textId="15827588" w:rsidR="00A91B8D" w:rsidRDefault="00A91B8D" w:rsidP="00A91B8D">
      <w:pPr>
        <w:pStyle w:val="Texto"/>
      </w:pPr>
    </w:p>
    <w:p w14:paraId="48E3AFE2" w14:textId="61DF43E5" w:rsidR="00C119B4" w:rsidRDefault="00C119B4" w:rsidP="00A91B8D">
      <w:pPr>
        <w:pStyle w:val="Texto"/>
      </w:pPr>
    </w:p>
    <w:p w14:paraId="4D3C9D61" w14:textId="296E6F60" w:rsidR="00C119B4" w:rsidRDefault="00C119B4" w:rsidP="00A91B8D">
      <w:pPr>
        <w:pStyle w:val="Texto"/>
      </w:pPr>
    </w:p>
    <w:p w14:paraId="0CB38740" w14:textId="5E585FC4" w:rsidR="00C119B4" w:rsidRDefault="00C119B4" w:rsidP="00A91B8D">
      <w:pPr>
        <w:pStyle w:val="Texto"/>
      </w:pPr>
    </w:p>
    <w:p w14:paraId="7F5EC0E9" w14:textId="77777777" w:rsidR="00C119B4" w:rsidRDefault="00C119B4" w:rsidP="00A91B8D">
      <w:pPr>
        <w:pStyle w:val="Texto"/>
      </w:pPr>
    </w:p>
    <w:p w14:paraId="18FADD49" w14:textId="77777777" w:rsidR="00A91B8D" w:rsidRDefault="00A91B8D" w:rsidP="00A91B8D">
      <w:pPr>
        <w:pStyle w:val="Nivel3"/>
      </w:pPr>
      <w:r>
        <w:t>RA07_h) Se ha comentado y documentado el código.</w:t>
      </w:r>
    </w:p>
    <w:p w14:paraId="6B08057F" w14:textId="77777777" w:rsidR="00A91B8D" w:rsidRDefault="00A91B8D" w:rsidP="00A91B8D">
      <w:pPr>
        <w:pStyle w:val="Texto"/>
      </w:pPr>
    </w:p>
    <w:p w14:paraId="2DC7BA05" w14:textId="77777777" w:rsidR="00A91B8D" w:rsidRDefault="00A91B8D" w:rsidP="00A91B8D">
      <w:pPr>
        <w:pStyle w:val="Texto"/>
      </w:pPr>
      <w:r>
        <w:t>Realizar los comentarios oportunos en el código, que aclaren la funcionalidad de los métodos desarrollados.</w:t>
      </w:r>
    </w:p>
    <w:p w14:paraId="62382669" w14:textId="6E9DE2F9" w:rsidR="00A91B8D" w:rsidRDefault="00A91B8D" w:rsidP="00A91B8D">
      <w:pPr>
        <w:pStyle w:val="Texto"/>
      </w:pPr>
    </w:p>
    <w:p w14:paraId="3A195F32" w14:textId="7A65DB00" w:rsidR="00971DB3" w:rsidRDefault="00971DB3" w:rsidP="00A91B8D">
      <w:pPr>
        <w:pStyle w:val="Texto"/>
      </w:pPr>
    </w:p>
    <w:p w14:paraId="308F8709" w14:textId="0D3C3DD0" w:rsidR="00971DB3" w:rsidRDefault="00971DB3" w:rsidP="00A91B8D">
      <w:pPr>
        <w:pStyle w:val="Texto"/>
      </w:pPr>
    </w:p>
    <w:p w14:paraId="5B1C0A5C" w14:textId="5DC6554B" w:rsidR="00971DB3" w:rsidRDefault="00971DB3" w:rsidP="00A91B8D">
      <w:pPr>
        <w:pStyle w:val="Texto"/>
      </w:pPr>
    </w:p>
    <w:p w14:paraId="1CC31157" w14:textId="027CEA16" w:rsidR="00971DB3" w:rsidRDefault="00971DB3" w:rsidP="00A91B8D">
      <w:pPr>
        <w:pStyle w:val="Texto"/>
      </w:pPr>
    </w:p>
    <w:p w14:paraId="0D2CF94E" w14:textId="1164D85E" w:rsidR="00971DB3" w:rsidRDefault="00971DB3" w:rsidP="00A91B8D">
      <w:pPr>
        <w:pStyle w:val="Texto"/>
      </w:pPr>
    </w:p>
    <w:p w14:paraId="64CD4D01" w14:textId="330FF92A" w:rsidR="00971DB3" w:rsidRDefault="00971DB3" w:rsidP="00A91B8D">
      <w:pPr>
        <w:pStyle w:val="Texto"/>
      </w:pPr>
    </w:p>
    <w:p w14:paraId="06D6A1AB" w14:textId="7304D5B0" w:rsidR="00971DB3" w:rsidRDefault="00971DB3" w:rsidP="00A91B8D">
      <w:pPr>
        <w:pStyle w:val="Texto"/>
      </w:pPr>
    </w:p>
    <w:p w14:paraId="1B86C676" w14:textId="77777777" w:rsidR="00971DB3" w:rsidRDefault="00971DB3" w:rsidP="00A91B8D">
      <w:pPr>
        <w:pStyle w:val="Texto"/>
      </w:pPr>
    </w:p>
    <w:p w14:paraId="1F2666C2" w14:textId="77777777" w:rsidR="00A91B8D" w:rsidRDefault="00A91B8D" w:rsidP="00A91B8D">
      <w:pPr>
        <w:pStyle w:val="Texto"/>
      </w:pPr>
      <w:r>
        <w:t xml:space="preserve"> </w:t>
      </w:r>
    </w:p>
    <w:p w14:paraId="1F40E770" w14:textId="77777777" w:rsidR="00A91B8D" w:rsidRDefault="00A91B8D" w:rsidP="00A91B8D">
      <w:pPr>
        <w:pStyle w:val="Texto"/>
      </w:pPr>
    </w:p>
    <w:p w14:paraId="17FB67B1" w14:textId="77777777" w:rsidR="00A91B8D" w:rsidRDefault="00A91B8D" w:rsidP="00A91B8D">
      <w:pPr>
        <w:pStyle w:val="Texto"/>
      </w:pPr>
      <w:r>
        <w:lastRenderedPageBreak/>
        <w:t>Contestar a nivel teórico las siguientes cuestiones:</w:t>
      </w:r>
    </w:p>
    <w:p w14:paraId="13A57417" w14:textId="77777777" w:rsidR="00A91B8D" w:rsidRDefault="00A91B8D" w:rsidP="00A91B8D">
      <w:pPr>
        <w:pStyle w:val="Texto"/>
      </w:pPr>
    </w:p>
    <w:p w14:paraId="4D6340D7" w14:textId="77777777" w:rsidR="00A91B8D" w:rsidRDefault="00A91B8D" w:rsidP="00A91B8D">
      <w:pPr>
        <w:pStyle w:val="Nivel3"/>
      </w:pPr>
      <w:r>
        <w:t>RA07_a) Identificar los conceptos de herencia, superclase y subclase.</w:t>
      </w:r>
    </w:p>
    <w:p w14:paraId="73BB5191" w14:textId="77777777" w:rsidR="00A91B8D" w:rsidRDefault="00A91B8D" w:rsidP="00A91B8D">
      <w:pPr>
        <w:pStyle w:val="Texto"/>
      </w:pPr>
    </w:p>
    <w:p w14:paraId="621D2B3D" w14:textId="744CBDE9" w:rsidR="003B482F" w:rsidRDefault="00A91B8D" w:rsidP="00A91B8D">
      <w:pPr>
        <w:pStyle w:val="Texto"/>
      </w:pPr>
      <w:r>
        <w:t>Explicar que son los conceptos enumerados.</w:t>
      </w:r>
    </w:p>
    <w:p w14:paraId="3F1E89F5" w14:textId="1C26DAD6" w:rsidR="00F906F7" w:rsidRDefault="00F906F7" w:rsidP="00A91B8D">
      <w:pPr>
        <w:pStyle w:val="Texto"/>
      </w:pPr>
    </w:p>
    <w:p w14:paraId="19A5F7AC" w14:textId="5E837B82" w:rsidR="00F906F7" w:rsidRPr="00F906F7" w:rsidRDefault="00F906F7" w:rsidP="00A91B8D">
      <w:pPr>
        <w:pStyle w:val="Texto"/>
        <w:rPr>
          <w:b/>
          <w:bCs/>
        </w:rPr>
      </w:pPr>
      <w:r w:rsidRPr="00F906F7">
        <w:rPr>
          <w:b/>
          <w:bCs/>
        </w:rPr>
        <w:t xml:space="preserve">Herencia: </w:t>
      </w:r>
    </w:p>
    <w:p w14:paraId="37B18F19" w14:textId="75261898" w:rsidR="00F906F7" w:rsidRPr="00F906F7" w:rsidRDefault="00F906F7" w:rsidP="00A91B8D">
      <w:pPr>
        <w:pStyle w:val="Texto"/>
        <w:rPr>
          <w:b/>
          <w:bCs/>
        </w:rPr>
      </w:pPr>
      <w:r w:rsidRPr="00F906F7">
        <w:rPr>
          <w:b/>
          <w:bCs/>
        </w:rPr>
        <w:t xml:space="preserve">Podemos definir la herencia como la capacidad de crear clases que adquieren de manera automática los miembros (atributos y métodos) de otras clases que ya existen, pudiendo al mismo </w:t>
      </w:r>
      <w:r w:rsidRPr="00F906F7">
        <w:rPr>
          <w:b/>
          <w:bCs/>
          <w:u w:val="single"/>
        </w:rPr>
        <w:t>tiempo</w:t>
      </w:r>
      <w:r w:rsidRPr="00F906F7">
        <w:rPr>
          <w:b/>
          <w:bCs/>
        </w:rPr>
        <w:t xml:space="preserve"> añadir atributos y métodos propios.</w:t>
      </w:r>
    </w:p>
    <w:p w14:paraId="518A6E69" w14:textId="46BAA143" w:rsidR="00F906F7" w:rsidRPr="00F906F7" w:rsidRDefault="00F906F7" w:rsidP="00A91B8D">
      <w:pPr>
        <w:pStyle w:val="Texto"/>
        <w:rPr>
          <w:b/>
          <w:bCs/>
        </w:rPr>
      </w:pPr>
    </w:p>
    <w:p w14:paraId="00C96F7F" w14:textId="1A9220BD" w:rsidR="00F906F7" w:rsidRPr="00F906F7" w:rsidRDefault="00F906F7" w:rsidP="00A91B8D">
      <w:pPr>
        <w:pStyle w:val="Texto"/>
        <w:rPr>
          <w:b/>
          <w:bCs/>
        </w:rPr>
      </w:pPr>
      <w:r w:rsidRPr="00F906F7">
        <w:rPr>
          <w:b/>
          <w:bCs/>
        </w:rPr>
        <w:t xml:space="preserve">Superclase: </w:t>
      </w:r>
    </w:p>
    <w:p w14:paraId="72FEA130" w14:textId="2D7AA6EC" w:rsidR="00F906F7" w:rsidRPr="00F906F7" w:rsidRDefault="00F906F7" w:rsidP="00A91B8D">
      <w:pPr>
        <w:pStyle w:val="Texto"/>
        <w:rPr>
          <w:b/>
          <w:bCs/>
        </w:rPr>
      </w:pPr>
    </w:p>
    <w:p w14:paraId="55628892" w14:textId="6D8F62AE" w:rsidR="00F906F7" w:rsidRPr="00F906F7" w:rsidRDefault="00F906F7" w:rsidP="00A91B8D">
      <w:pPr>
        <w:pStyle w:val="Texto"/>
        <w:rPr>
          <w:b/>
          <w:bCs/>
        </w:rPr>
      </w:pPr>
      <w:r w:rsidRPr="00F906F7">
        <w:rPr>
          <w:b/>
          <w:bCs/>
        </w:rPr>
        <w:t xml:space="preserve">En el lenguaje de Java, una clase que se hereda a otras se denomina superclase, sería lo que llamamos clase padre. </w:t>
      </w:r>
    </w:p>
    <w:p w14:paraId="69CBEA29" w14:textId="4EE3072D" w:rsidR="00F906F7" w:rsidRPr="00F906F7" w:rsidRDefault="00F906F7" w:rsidP="00A91B8D">
      <w:pPr>
        <w:pStyle w:val="Texto"/>
        <w:rPr>
          <w:b/>
          <w:bCs/>
        </w:rPr>
      </w:pPr>
    </w:p>
    <w:p w14:paraId="769732D8" w14:textId="44CFD99B" w:rsidR="00F906F7" w:rsidRPr="00F906F7" w:rsidRDefault="00F906F7" w:rsidP="00A91B8D">
      <w:pPr>
        <w:pStyle w:val="Texto"/>
        <w:rPr>
          <w:b/>
          <w:bCs/>
        </w:rPr>
      </w:pPr>
      <w:r w:rsidRPr="00F906F7">
        <w:rPr>
          <w:b/>
          <w:bCs/>
        </w:rPr>
        <w:t>Subclase:</w:t>
      </w:r>
    </w:p>
    <w:p w14:paraId="74DBE925" w14:textId="74C92EF9" w:rsidR="00F906F7" w:rsidRPr="00F906F7" w:rsidRDefault="00F906F7" w:rsidP="00A91B8D">
      <w:pPr>
        <w:pStyle w:val="Texto"/>
        <w:rPr>
          <w:b/>
          <w:bCs/>
        </w:rPr>
      </w:pPr>
      <w:r w:rsidRPr="00F906F7">
        <w:rPr>
          <w:b/>
          <w:bCs/>
        </w:rPr>
        <w:t>La clase que hereda se llama subclase o clase hija. Por lo tanto, una subclase es una versión especializada de una superclase. Hereda todas las variables y métodos definidos por la superclase y agrega sus propios elementos únicos.</w:t>
      </w:r>
    </w:p>
    <w:sectPr w:rsidR="00F906F7" w:rsidRPr="00F906F7" w:rsidSect="00D27929">
      <w:headerReference w:type="default" r:id="rId10"/>
      <w:footerReference w:type="default" r:id="rId11"/>
      <w:pgSz w:w="11920" w:h="16840"/>
      <w:pgMar w:top="1420" w:right="1300" w:bottom="280" w:left="1280" w:header="1227" w:footer="1298"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4935A" w14:textId="77777777" w:rsidR="00E10B8E" w:rsidRDefault="00E10B8E">
      <w:pPr>
        <w:spacing w:after="0" w:line="240" w:lineRule="auto"/>
      </w:pPr>
      <w:r>
        <w:separator/>
      </w:r>
    </w:p>
  </w:endnote>
  <w:endnote w:type="continuationSeparator" w:id="0">
    <w:p w14:paraId="33C10475" w14:textId="77777777" w:rsidR="00E10B8E" w:rsidRDefault="00E10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1A4E6" w14:textId="77777777" w:rsidR="00703237" w:rsidRPr="00336AFF" w:rsidRDefault="00703237" w:rsidP="009B790D">
    <w:pPr>
      <w:pStyle w:val="Piedepgina"/>
      <w:tabs>
        <w:tab w:val="clear" w:pos="4252"/>
        <w:tab w:val="clear" w:pos="8504"/>
        <w:tab w:val="right" w:pos="9340"/>
      </w:tabs>
      <w:rPr>
        <w:rFonts w:ascii="Arial" w:hAnsi="Arial" w:cs="Arial"/>
        <w:b/>
        <w:color w:val="A6A6A6" w:themeColor="background1" w:themeShade="A6"/>
        <w:sz w:val="16"/>
        <w:szCs w:val="16"/>
        <w:u w:val="single" w:color="244061" w:themeColor="accent1" w:themeShade="80"/>
      </w:rPr>
    </w:pPr>
    <w:r>
      <w:rPr>
        <w:rFonts w:ascii="Arial" w:hAnsi="Arial" w:cs="Arial"/>
        <w:b/>
        <w:color w:val="A6A6A6" w:themeColor="background1" w:themeShade="A6"/>
        <w:sz w:val="16"/>
        <w:szCs w:val="16"/>
        <w:u w:val="single" w:color="244061" w:themeColor="accent1" w:themeShade="80"/>
      </w:rPr>
      <w:tab/>
      <w:t>PÁGINA</w:t>
    </w:r>
    <w:r w:rsidRPr="00336AFF">
      <w:rPr>
        <w:rFonts w:ascii="Arial" w:hAnsi="Arial" w:cs="Arial"/>
        <w:b/>
        <w:color w:val="A6A6A6" w:themeColor="background1" w:themeShade="A6"/>
        <w:sz w:val="16"/>
        <w:szCs w:val="16"/>
        <w:u w:val="single" w:color="244061" w:themeColor="accent1" w:themeShade="80"/>
      </w:rPr>
      <w:t xml:space="preserve"> </w:t>
    </w:r>
    <w:r w:rsidR="009C5D3D">
      <w:rPr>
        <w:rFonts w:ascii="Arial" w:hAnsi="Arial" w:cs="Arial"/>
        <w:b/>
        <w:color w:val="A6A6A6" w:themeColor="background1" w:themeShade="A6"/>
        <w:sz w:val="16"/>
        <w:szCs w:val="16"/>
        <w:u w:val="single" w:color="244061" w:themeColor="accent1" w:themeShade="80"/>
      </w:rPr>
      <w:fldChar w:fldCharType="begin"/>
    </w:r>
    <w:r w:rsidR="00D27929">
      <w:rPr>
        <w:rFonts w:ascii="Arial" w:hAnsi="Arial" w:cs="Arial"/>
        <w:b/>
        <w:color w:val="A6A6A6" w:themeColor="background1" w:themeShade="A6"/>
        <w:sz w:val="16"/>
        <w:szCs w:val="16"/>
        <w:u w:val="single" w:color="244061" w:themeColor="accent1" w:themeShade="80"/>
      </w:rPr>
      <w:instrText xml:space="preserve"> PAGE   \* MERGEFORMAT </w:instrText>
    </w:r>
    <w:r w:rsidR="009C5D3D">
      <w:rPr>
        <w:rFonts w:ascii="Arial" w:hAnsi="Arial" w:cs="Arial"/>
        <w:b/>
        <w:color w:val="A6A6A6" w:themeColor="background1" w:themeShade="A6"/>
        <w:sz w:val="16"/>
        <w:szCs w:val="16"/>
        <w:u w:val="single" w:color="244061" w:themeColor="accent1" w:themeShade="80"/>
      </w:rPr>
      <w:fldChar w:fldCharType="separate"/>
    </w:r>
    <w:r w:rsidR="0045375B">
      <w:rPr>
        <w:rFonts w:ascii="Arial" w:hAnsi="Arial" w:cs="Arial"/>
        <w:b/>
        <w:noProof/>
        <w:color w:val="A6A6A6" w:themeColor="background1" w:themeShade="A6"/>
        <w:sz w:val="16"/>
        <w:szCs w:val="16"/>
        <w:u w:val="single" w:color="244061" w:themeColor="accent1" w:themeShade="80"/>
      </w:rPr>
      <w:t>1</w:t>
    </w:r>
    <w:r w:rsidR="009C5D3D">
      <w:rPr>
        <w:rFonts w:ascii="Arial" w:hAnsi="Arial" w:cs="Arial"/>
        <w:b/>
        <w:color w:val="A6A6A6" w:themeColor="background1" w:themeShade="A6"/>
        <w:sz w:val="16"/>
        <w:szCs w:val="16"/>
        <w:u w:val="single" w:color="244061" w:themeColor="accent1" w:themeShade="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F97BA" w14:textId="77777777" w:rsidR="00E10B8E" w:rsidRDefault="00E10B8E">
      <w:pPr>
        <w:spacing w:after="0" w:line="240" w:lineRule="auto"/>
      </w:pPr>
      <w:r>
        <w:separator/>
      </w:r>
    </w:p>
  </w:footnote>
  <w:footnote w:type="continuationSeparator" w:id="0">
    <w:p w14:paraId="0A2FD9C9" w14:textId="77777777" w:rsidR="00E10B8E" w:rsidRDefault="00E10B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8CDDC" w14:textId="77777777" w:rsidR="00703237" w:rsidRDefault="00E72733">
    <w:pPr>
      <w:widowControl w:val="0"/>
      <w:autoSpaceDE w:val="0"/>
      <w:autoSpaceDN w:val="0"/>
      <w:adjustRightInd w:val="0"/>
      <w:spacing w:after="0" w:line="200" w:lineRule="exact"/>
      <w:rPr>
        <w:rFonts w:ascii="Times New Roman" w:hAnsi="Times New Roman"/>
        <w:sz w:val="20"/>
        <w:szCs w:val="20"/>
      </w:rPr>
    </w:pPr>
    <w:r>
      <w:rPr>
        <w:noProof/>
        <w:lang w:val="en-GB" w:eastAsia="en-GB"/>
      </w:rPr>
      <mc:AlternateContent>
        <mc:Choice Requires="wps">
          <w:drawing>
            <wp:anchor distT="0" distB="0" distL="114300" distR="114300" simplePos="0" relativeHeight="251657728" behindDoc="1" locked="0" layoutInCell="0" allowOverlap="1" wp14:anchorId="11950005" wp14:editId="1C2E6C54">
              <wp:simplePos x="0" y="0"/>
              <wp:positionH relativeFrom="page">
                <wp:posOffset>883285</wp:posOffset>
              </wp:positionH>
              <wp:positionV relativeFrom="page">
                <wp:posOffset>698500</wp:posOffset>
              </wp:positionV>
              <wp:extent cx="5774055" cy="127000"/>
              <wp:effectExtent l="0" t="0" r="17145" b="635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405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FE81F2" w14:textId="77777777" w:rsidR="00703237" w:rsidRPr="00912C96" w:rsidRDefault="00703237">
                          <w:pPr>
                            <w:widowControl w:val="0"/>
                            <w:tabs>
                              <w:tab w:val="left" w:pos="6520"/>
                            </w:tabs>
                            <w:autoSpaceDE w:val="0"/>
                            <w:autoSpaceDN w:val="0"/>
                            <w:adjustRightInd w:val="0"/>
                            <w:spacing w:after="0" w:line="184" w:lineRule="exact"/>
                            <w:ind w:left="20" w:right="-44"/>
                            <w:rPr>
                              <w:rFonts w:ascii="Arial" w:hAnsi="Arial" w:cs="Arial"/>
                              <w:color w:val="000000"/>
                              <w:sz w:val="16"/>
                              <w:szCs w:val="16"/>
                            </w:rPr>
                          </w:pPr>
                          <w:r>
                            <w:rPr>
                              <w:color w:val="939598"/>
                              <w:sz w:val="16"/>
                              <w:szCs w:val="16"/>
                              <w:u w:val="single" w:color="004990"/>
                            </w:rPr>
                            <w:t xml:space="preserve"> </w:t>
                          </w:r>
                          <w:r>
                            <w:rPr>
                              <w:color w:val="939598"/>
                              <w:sz w:val="16"/>
                              <w:szCs w:val="16"/>
                              <w:u w:val="single" w:color="004990"/>
                            </w:rPr>
                            <w:tab/>
                          </w:r>
                          <w:r w:rsidRPr="00912C96">
                            <w:rPr>
                              <w:rFonts w:ascii="Arial" w:hAnsi="Arial" w:cs="Arial"/>
                              <w:bCs/>
                              <w:color w:val="939598"/>
                              <w:sz w:val="16"/>
                              <w:szCs w:val="16"/>
                              <w:u w:val="single" w:color="004990"/>
                            </w:rPr>
                            <w:t>FOMEN</w:t>
                          </w:r>
                          <w:r w:rsidRPr="00912C96">
                            <w:rPr>
                              <w:rFonts w:ascii="Arial" w:hAnsi="Arial" w:cs="Arial"/>
                              <w:color w:val="939598"/>
                              <w:spacing w:val="-3"/>
                              <w:sz w:val="16"/>
                              <w:szCs w:val="16"/>
                              <w:u w:val="single" w:color="004990"/>
                            </w:rPr>
                            <w:t>T</w:t>
                          </w:r>
                          <w:r w:rsidRPr="00912C96">
                            <w:rPr>
                              <w:rFonts w:ascii="Arial" w:hAnsi="Arial" w:cs="Arial"/>
                              <w:color w:val="939598"/>
                              <w:sz w:val="16"/>
                              <w:szCs w:val="16"/>
                              <w:u w:val="single" w:color="004990"/>
                            </w:rPr>
                            <w:t>O OCU</w:t>
                          </w:r>
                          <w:r w:rsidRPr="00912C96">
                            <w:rPr>
                              <w:rFonts w:ascii="Arial" w:hAnsi="Arial" w:cs="Arial"/>
                              <w:color w:val="939598"/>
                              <w:spacing w:val="-12"/>
                              <w:sz w:val="16"/>
                              <w:szCs w:val="16"/>
                              <w:u w:val="single" w:color="004990"/>
                            </w:rPr>
                            <w:t>P</w:t>
                          </w:r>
                          <w:r w:rsidRPr="00912C96">
                            <w:rPr>
                              <w:rFonts w:ascii="Arial" w:hAnsi="Arial" w:cs="Arial"/>
                              <w:color w:val="939598"/>
                              <w:sz w:val="16"/>
                              <w:szCs w:val="16"/>
                              <w:u w:val="single" w:color="004990"/>
                            </w:rPr>
                            <w:t>ACIONAL</w:t>
                          </w:r>
                          <w:r w:rsidRPr="00912C96">
                            <w:rPr>
                              <w:rFonts w:ascii="Arial" w:hAnsi="Arial" w:cs="Arial"/>
                              <w:color w:val="939598"/>
                              <w:spacing w:val="-6"/>
                              <w:sz w:val="16"/>
                              <w:szCs w:val="16"/>
                              <w:u w:val="single" w:color="004990"/>
                            </w:rPr>
                            <w:t xml:space="preserve"> </w:t>
                          </w:r>
                          <w:r w:rsidRPr="00912C96">
                            <w:rPr>
                              <w:rFonts w:ascii="Arial" w:hAnsi="Arial" w:cs="Arial"/>
                              <w:color w:val="939598"/>
                              <w:sz w:val="16"/>
                              <w:szCs w:val="16"/>
                              <w:u w:val="single" w:color="004990"/>
                            </w:rPr>
                            <w:t>FOC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950005" id="_x0000_t202" coordsize="21600,21600" o:spt="202" path="m,l,21600r21600,l21600,xe">
              <v:stroke joinstyle="miter"/>
              <v:path gradientshapeok="t" o:connecttype="rect"/>
            </v:shapetype>
            <v:shape id="Text Box 1" o:spid="_x0000_s1026" type="#_x0000_t202" style="position:absolute;margin-left:69.55pt;margin-top:55pt;width:454.65pt;height:10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" o:allowincell="f" filled="f" stroked="f">
              <v:textbox inset="0,0,0,0">
                <w:txbxContent>
                  <w:p w14:paraId="3BFE81F2" w14:textId="77777777" w:rsidR="00703237" w:rsidRPr="00912C96" w:rsidRDefault="00703237">
                    <w:pPr>
                      <w:widowControl w:val="0"/>
                      <w:tabs>
                        <w:tab w:val="left" w:pos="6520"/>
                      </w:tabs>
                      <w:autoSpaceDE w:val="0"/>
                      <w:autoSpaceDN w:val="0"/>
                      <w:adjustRightInd w:val="0"/>
                      <w:spacing w:after="0" w:line="184" w:lineRule="exact"/>
                      <w:ind w:left="20" w:right="-44"/>
                      <w:rPr>
                        <w:rFonts w:ascii="Arial" w:hAnsi="Arial" w:cs="Arial"/>
                        <w:color w:val="000000"/>
                        <w:sz w:val="16"/>
                        <w:szCs w:val="16"/>
                      </w:rPr>
                    </w:pPr>
                    <w:r>
                      <w:rPr>
                        <w:color w:val="939598"/>
                        <w:sz w:val="16"/>
                        <w:szCs w:val="16"/>
                        <w:u w:val="single" w:color="004990"/>
                      </w:rPr>
                      <w:t xml:space="preserve"> </w:t>
                    </w:r>
                    <w:r>
                      <w:rPr>
                        <w:color w:val="939598"/>
                        <w:sz w:val="16"/>
                        <w:szCs w:val="16"/>
                        <w:u w:val="single" w:color="004990"/>
                      </w:rPr>
                      <w:tab/>
                    </w:r>
                    <w:r w:rsidRPr="00912C96">
                      <w:rPr>
                        <w:rFonts w:ascii="Arial" w:hAnsi="Arial" w:cs="Arial"/>
                        <w:bCs/>
                        <w:color w:val="939598"/>
                        <w:sz w:val="16"/>
                        <w:szCs w:val="16"/>
                        <w:u w:val="single" w:color="004990"/>
                      </w:rPr>
                      <w:t>FOMEN</w:t>
                    </w:r>
                    <w:r w:rsidRPr="00912C96">
                      <w:rPr>
                        <w:rFonts w:ascii="Arial" w:hAnsi="Arial" w:cs="Arial"/>
                        <w:color w:val="939598"/>
                        <w:spacing w:val="-3"/>
                        <w:sz w:val="16"/>
                        <w:szCs w:val="16"/>
                        <w:u w:val="single" w:color="004990"/>
                      </w:rPr>
                      <w:t>T</w:t>
                    </w:r>
                    <w:r w:rsidRPr="00912C96">
                      <w:rPr>
                        <w:rFonts w:ascii="Arial" w:hAnsi="Arial" w:cs="Arial"/>
                        <w:color w:val="939598"/>
                        <w:sz w:val="16"/>
                        <w:szCs w:val="16"/>
                        <w:u w:val="single" w:color="004990"/>
                      </w:rPr>
                      <w:t>O OCU</w:t>
                    </w:r>
                    <w:r w:rsidRPr="00912C96">
                      <w:rPr>
                        <w:rFonts w:ascii="Arial" w:hAnsi="Arial" w:cs="Arial"/>
                        <w:color w:val="939598"/>
                        <w:spacing w:val="-12"/>
                        <w:sz w:val="16"/>
                        <w:szCs w:val="16"/>
                        <w:u w:val="single" w:color="004990"/>
                      </w:rPr>
                      <w:t>P</w:t>
                    </w:r>
                    <w:r w:rsidRPr="00912C96">
                      <w:rPr>
                        <w:rFonts w:ascii="Arial" w:hAnsi="Arial" w:cs="Arial"/>
                        <w:color w:val="939598"/>
                        <w:sz w:val="16"/>
                        <w:szCs w:val="16"/>
                        <w:u w:val="single" w:color="004990"/>
                      </w:rPr>
                      <w:t>ACIONAL</w:t>
                    </w:r>
                    <w:r w:rsidRPr="00912C96">
                      <w:rPr>
                        <w:rFonts w:ascii="Arial" w:hAnsi="Arial" w:cs="Arial"/>
                        <w:color w:val="939598"/>
                        <w:spacing w:val="-6"/>
                        <w:sz w:val="16"/>
                        <w:szCs w:val="16"/>
                        <w:u w:val="single" w:color="004990"/>
                      </w:rPr>
                      <w:t xml:space="preserve"> </w:t>
                    </w:r>
                    <w:r w:rsidRPr="00912C96">
                      <w:rPr>
                        <w:rFonts w:ascii="Arial" w:hAnsi="Arial" w:cs="Arial"/>
                        <w:color w:val="939598"/>
                        <w:sz w:val="16"/>
                        <w:szCs w:val="16"/>
                        <w:u w:val="single" w:color="004990"/>
                      </w:rPr>
                      <w:t>FOC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D7D47"/>
    <w:multiLevelType w:val="hybridMultilevel"/>
    <w:tmpl w:val="D2E40996"/>
    <w:lvl w:ilvl="0" w:tplc="2BCA4B44">
      <w:start w:val="1"/>
      <w:numFmt w:val="decimal"/>
      <w:lvlText w:val="%1."/>
      <w:lvlJc w:val="left"/>
      <w:pPr>
        <w:ind w:left="2515" w:hanging="360"/>
      </w:pPr>
      <w:rPr>
        <w:rFonts w:hint="default"/>
      </w:rPr>
    </w:lvl>
    <w:lvl w:ilvl="1" w:tplc="08090019" w:tentative="1">
      <w:start w:val="1"/>
      <w:numFmt w:val="lowerLetter"/>
      <w:lvlText w:val="%2."/>
      <w:lvlJc w:val="left"/>
      <w:pPr>
        <w:ind w:left="3235" w:hanging="360"/>
      </w:pPr>
    </w:lvl>
    <w:lvl w:ilvl="2" w:tplc="0809001B" w:tentative="1">
      <w:start w:val="1"/>
      <w:numFmt w:val="lowerRoman"/>
      <w:lvlText w:val="%3."/>
      <w:lvlJc w:val="right"/>
      <w:pPr>
        <w:ind w:left="3955" w:hanging="180"/>
      </w:pPr>
    </w:lvl>
    <w:lvl w:ilvl="3" w:tplc="0809000F" w:tentative="1">
      <w:start w:val="1"/>
      <w:numFmt w:val="decimal"/>
      <w:lvlText w:val="%4."/>
      <w:lvlJc w:val="left"/>
      <w:pPr>
        <w:ind w:left="4675" w:hanging="360"/>
      </w:pPr>
    </w:lvl>
    <w:lvl w:ilvl="4" w:tplc="08090019" w:tentative="1">
      <w:start w:val="1"/>
      <w:numFmt w:val="lowerLetter"/>
      <w:lvlText w:val="%5."/>
      <w:lvlJc w:val="left"/>
      <w:pPr>
        <w:ind w:left="5395" w:hanging="360"/>
      </w:pPr>
    </w:lvl>
    <w:lvl w:ilvl="5" w:tplc="0809001B" w:tentative="1">
      <w:start w:val="1"/>
      <w:numFmt w:val="lowerRoman"/>
      <w:lvlText w:val="%6."/>
      <w:lvlJc w:val="right"/>
      <w:pPr>
        <w:ind w:left="6115" w:hanging="180"/>
      </w:pPr>
    </w:lvl>
    <w:lvl w:ilvl="6" w:tplc="0809000F" w:tentative="1">
      <w:start w:val="1"/>
      <w:numFmt w:val="decimal"/>
      <w:lvlText w:val="%7."/>
      <w:lvlJc w:val="left"/>
      <w:pPr>
        <w:ind w:left="6835" w:hanging="360"/>
      </w:pPr>
    </w:lvl>
    <w:lvl w:ilvl="7" w:tplc="08090019" w:tentative="1">
      <w:start w:val="1"/>
      <w:numFmt w:val="lowerLetter"/>
      <w:lvlText w:val="%8."/>
      <w:lvlJc w:val="left"/>
      <w:pPr>
        <w:ind w:left="7555" w:hanging="360"/>
      </w:pPr>
    </w:lvl>
    <w:lvl w:ilvl="8" w:tplc="0809001B" w:tentative="1">
      <w:start w:val="1"/>
      <w:numFmt w:val="lowerRoman"/>
      <w:lvlText w:val="%9."/>
      <w:lvlJc w:val="right"/>
      <w:pPr>
        <w:ind w:left="8275" w:hanging="180"/>
      </w:pPr>
    </w:lvl>
  </w:abstractNum>
  <w:abstractNum w:abstractNumId="1" w15:restartNumberingAfterBreak="0">
    <w:nsid w:val="4AC93661"/>
    <w:multiLevelType w:val="hybridMultilevel"/>
    <w:tmpl w:val="B43AC4F4"/>
    <w:lvl w:ilvl="0" w:tplc="0C0A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num w:numId="1" w16cid:durableId="515534850">
    <w:abstractNumId w:val="1"/>
  </w:num>
  <w:num w:numId="2" w16cid:durableId="1763381284">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attachedTemplate r:id="rId1"/>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0E1"/>
    <w:rsid w:val="00004D8C"/>
    <w:rsid w:val="00012563"/>
    <w:rsid w:val="00025EDA"/>
    <w:rsid w:val="000370EA"/>
    <w:rsid w:val="0005427A"/>
    <w:rsid w:val="00067D3E"/>
    <w:rsid w:val="000879ED"/>
    <w:rsid w:val="00090399"/>
    <w:rsid w:val="00090440"/>
    <w:rsid w:val="000912C4"/>
    <w:rsid w:val="00092C7B"/>
    <w:rsid w:val="000B748C"/>
    <w:rsid w:val="00101F5C"/>
    <w:rsid w:val="00124386"/>
    <w:rsid w:val="00132402"/>
    <w:rsid w:val="00140A8D"/>
    <w:rsid w:val="0015636F"/>
    <w:rsid w:val="00163825"/>
    <w:rsid w:val="00180BEA"/>
    <w:rsid w:val="001815E8"/>
    <w:rsid w:val="00182695"/>
    <w:rsid w:val="00185B12"/>
    <w:rsid w:val="001874C4"/>
    <w:rsid w:val="001926C2"/>
    <w:rsid w:val="001977E1"/>
    <w:rsid w:val="001A5923"/>
    <w:rsid w:val="001B4210"/>
    <w:rsid w:val="001B52BD"/>
    <w:rsid w:val="001B7ACA"/>
    <w:rsid w:val="001C48F1"/>
    <w:rsid w:val="001C6544"/>
    <w:rsid w:val="001C7CD5"/>
    <w:rsid w:val="001E4344"/>
    <w:rsid w:val="001E7775"/>
    <w:rsid w:val="001F0043"/>
    <w:rsid w:val="001F3186"/>
    <w:rsid w:val="00212163"/>
    <w:rsid w:val="00213094"/>
    <w:rsid w:val="00213850"/>
    <w:rsid w:val="00215C7A"/>
    <w:rsid w:val="00226196"/>
    <w:rsid w:val="00232EAE"/>
    <w:rsid w:val="002530C9"/>
    <w:rsid w:val="0026313C"/>
    <w:rsid w:val="0026713F"/>
    <w:rsid w:val="00275182"/>
    <w:rsid w:val="00280996"/>
    <w:rsid w:val="002870A5"/>
    <w:rsid w:val="00293AB6"/>
    <w:rsid w:val="002960B3"/>
    <w:rsid w:val="002A2F97"/>
    <w:rsid w:val="002A6575"/>
    <w:rsid w:val="002B075B"/>
    <w:rsid w:val="002B4EB6"/>
    <w:rsid w:val="002E46EB"/>
    <w:rsid w:val="002E670B"/>
    <w:rsid w:val="002E6FD1"/>
    <w:rsid w:val="002F3CA5"/>
    <w:rsid w:val="002F6FAF"/>
    <w:rsid w:val="00330FB6"/>
    <w:rsid w:val="00336AFF"/>
    <w:rsid w:val="003405CB"/>
    <w:rsid w:val="00361280"/>
    <w:rsid w:val="00370A9E"/>
    <w:rsid w:val="00371E08"/>
    <w:rsid w:val="0038789F"/>
    <w:rsid w:val="00390EEB"/>
    <w:rsid w:val="00395772"/>
    <w:rsid w:val="003B482F"/>
    <w:rsid w:val="003B6CF5"/>
    <w:rsid w:val="003C47AF"/>
    <w:rsid w:val="003D2429"/>
    <w:rsid w:val="004049DE"/>
    <w:rsid w:val="00424A45"/>
    <w:rsid w:val="0043084B"/>
    <w:rsid w:val="00432816"/>
    <w:rsid w:val="004435AD"/>
    <w:rsid w:val="00444285"/>
    <w:rsid w:val="0045375B"/>
    <w:rsid w:val="0047437A"/>
    <w:rsid w:val="00487705"/>
    <w:rsid w:val="00487AA5"/>
    <w:rsid w:val="004A4366"/>
    <w:rsid w:val="004B32CF"/>
    <w:rsid w:val="004B7FF7"/>
    <w:rsid w:val="004E7D46"/>
    <w:rsid w:val="00544082"/>
    <w:rsid w:val="00564DF0"/>
    <w:rsid w:val="0059467D"/>
    <w:rsid w:val="005A2FF3"/>
    <w:rsid w:val="005C3CAA"/>
    <w:rsid w:val="005F5AEE"/>
    <w:rsid w:val="00616592"/>
    <w:rsid w:val="00623E17"/>
    <w:rsid w:val="00626D89"/>
    <w:rsid w:val="00642DE9"/>
    <w:rsid w:val="00663FED"/>
    <w:rsid w:val="006950F8"/>
    <w:rsid w:val="006A1AA8"/>
    <w:rsid w:val="006B33D4"/>
    <w:rsid w:val="006D0E01"/>
    <w:rsid w:val="006D2CAE"/>
    <w:rsid w:val="00703237"/>
    <w:rsid w:val="0070496E"/>
    <w:rsid w:val="007219E9"/>
    <w:rsid w:val="00760750"/>
    <w:rsid w:val="00765ADF"/>
    <w:rsid w:val="007716CC"/>
    <w:rsid w:val="0077337C"/>
    <w:rsid w:val="00774DFF"/>
    <w:rsid w:val="007849E8"/>
    <w:rsid w:val="007854DC"/>
    <w:rsid w:val="007B3855"/>
    <w:rsid w:val="007C1CAC"/>
    <w:rsid w:val="007E31BD"/>
    <w:rsid w:val="008038BA"/>
    <w:rsid w:val="008054A2"/>
    <w:rsid w:val="00810A01"/>
    <w:rsid w:val="008117E4"/>
    <w:rsid w:val="00813304"/>
    <w:rsid w:val="008174C7"/>
    <w:rsid w:val="00822481"/>
    <w:rsid w:val="008233F8"/>
    <w:rsid w:val="00823DD0"/>
    <w:rsid w:val="00837EB9"/>
    <w:rsid w:val="0084164E"/>
    <w:rsid w:val="00862BF5"/>
    <w:rsid w:val="00882878"/>
    <w:rsid w:val="00884768"/>
    <w:rsid w:val="00885FB2"/>
    <w:rsid w:val="008A079F"/>
    <w:rsid w:val="008B7871"/>
    <w:rsid w:val="008E40D3"/>
    <w:rsid w:val="00904806"/>
    <w:rsid w:val="00911E7D"/>
    <w:rsid w:val="00912C96"/>
    <w:rsid w:val="00931B11"/>
    <w:rsid w:val="009330E1"/>
    <w:rsid w:val="009518C6"/>
    <w:rsid w:val="00961341"/>
    <w:rsid w:val="00963AAC"/>
    <w:rsid w:val="00971DB3"/>
    <w:rsid w:val="00974332"/>
    <w:rsid w:val="00977B80"/>
    <w:rsid w:val="009A3048"/>
    <w:rsid w:val="009B790D"/>
    <w:rsid w:val="009C5D3D"/>
    <w:rsid w:val="009C75E3"/>
    <w:rsid w:val="009D3FCE"/>
    <w:rsid w:val="009D5F01"/>
    <w:rsid w:val="009E126E"/>
    <w:rsid w:val="009F15F7"/>
    <w:rsid w:val="00A0252F"/>
    <w:rsid w:val="00A054AE"/>
    <w:rsid w:val="00A079A6"/>
    <w:rsid w:val="00A133DB"/>
    <w:rsid w:val="00A16292"/>
    <w:rsid w:val="00A257FB"/>
    <w:rsid w:val="00A43B89"/>
    <w:rsid w:val="00A50EBF"/>
    <w:rsid w:val="00A55F61"/>
    <w:rsid w:val="00A5759B"/>
    <w:rsid w:val="00A91B8D"/>
    <w:rsid w:val="00A9794F"/>
    <w:rsid w:val="00AC00D2"/>
    <w:rsid w:val="00AC711C"/>
    <w:rsid w:val="00AD4A57"/>
    <w:rsid w:val="00AD4E89"/>
    <w:rsid w:val="00AD7814"/>
    <w:rsid w:val="00AE1E16"/>
    <w:rsid w:val="00B44431"/>
    <w:rsid w:val="00B802A8"/>
    <w:rsid w:val="00B80602"/>
    <w:rsid w:val="00B8323F"/>
    <w:rsid w:val="00B84CF6"/>
    <w:rsid w:val="00B866F4"/>
    <w:rsid w:val="00B9501C"/>
    <w:rsid w:val="00B9760A"/>
    <w:rsid w:val="00BA3F94"/>
    <w:rsid w:val="00BC26F3"/>
    <w:rsid w:val="00BC4395"/>
    <w:rsid w:val="00BC4479"/>
    <w:rsid w:val="00BE44AE"/>
    <w:rsid w:val="00BF5290"/>
    <w:rsid w:val="00C06C98"/>
    <w:rsid w:val="00C119B4"/>
    <w:rsid w:val="00C22937"/>
    <w:rsid w:val="00C420D6"/>
    <w:rsid w:val="00C463EE"/>
    <w:rsid w:val="00C663B8"/>
    <w:rsid w:val="00C77629"/>
    <w:rsid w:val="00C93354"/>
    <w:rsid w:val="00C97F9F"/>
    <w:rsid w:val="00CB7288"/>
    <w:rsid w:val="00CC09F1"/>
    <w:rsid w:val="00CE77EE"/>
    <w:rsid w:val="00CF4504"/>
    <w:rsid w:val="00D13C12"/>
    <w:rsid w:val="00D14453"/>
    <w:rsid w:val="00D14EA2"/>
    <w:rsid w:val="00D17F0E"/>
    <w:rsid w:val="00D24A4D"/>
    <w:rsid w:val="00D27929"/>
    <w:rsid w:val="00D30563"/>
    <w:rsid w:val="00D64219"/>
    <w:rsid w:val="00D64259"/>
    <w:rsid w:val="00D658A9"/>
    <w:rsid w:val="00D67E36"/>
    <w:rsid w:val="00D75892"/>
    <w:rsid w:val="00D912B9"/>
    <w:rsid w:val="00D93035"/>
    <w:rsid w:val="00D94D82"/>
    <w:rsid w:val="00D95303"/>
    <w:rsid w:val="00DA4E49"/>
    <w:rsid w:val="00DC14BB"/>
    <w:rsid w:val="00DC7E8F"/>
    <w:rsid w:val="00DD6B04"/>
    <w:rsid w:val="00DE1015"/>
    <w:rsid w:val="00E07439"/>
    <w:rsid w:val="00E10B8E"/>
    <w:rsid w:val="00E1556B"/>
    <w:rsid w:val="00E161E5"/>
    <w:rsid w:val="00E2056B"/>
    <w:rsid w:val="00E248F8"/>
    <w:rsid w:val="00E33605"/>
    <w:rsid w:val="00E474A2"/>
    <w:rsid w:val="00E52C9F"/>
    <w:rsid w:val="00E54054"/>
    <w:rsid w:val="00E67E1E"/>
    <w:rsid w:val="00E72733"/>
    <w:rsid w:val="00E76447"/>
    <w:rsid w:val="00E805E2"/>
    <w:rsid w:val="00E82A9E"/>
    <w:rsid w:val="00EA04A7"/>
    <w:rsid w:val="00EB5729"/>
    <w:rsid w:val="00EB6A9C"/>
    <w:rsid w:val="00EC6F0C"/>
    <w:rsid w:val="00EE33C6"/>
    <w:rsid w:val="00EE72BE"/>
    <w:rsid w:val="00EF3BE0"/>
    <w:rsid w:val="00F13AFD"/>
    <w:rsid w:val="00F15F01"/>
    <w:rsid w:val="00F86AE2"/>
    <w:rsid w:val="00F906F7"/>
    <w:rsid w:val="00FB2592"/>
    <w:rsid w:val="00FB2689"/>
    <w:rsid w:val="00FB43B2"/>
    <w:rsid w:val="00FB49F9"/>
    <w:rsid w:val="00FC5720"/>
    <w:rsid w:val="00FD7890"/>
    <w:rsid w:val="00FE3794"/>
    <w:rsid w:val="00FF19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BDB7724"/>
  <w15:docId w15:val="{159A1254-F763-4E41-B69F-599DB064A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s-ES" w:eastAsia="es-ES"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C6F0C"/>
    <w:pPr>
      <w:spacing w:after="200" w:line="276" w:lineRule="auto"/>
    </w:pPr>
    <w:rPr>
      <w:rFonts w:cs="Times New Roman"/>
      <w:sz w:val="22"/>
      <w:szCs w:val="22"/>
    </w:rPr>
  </w:style>
  <w:style w:type="paragraph" w:styleId="Ttulo1">
    <w:name w:val="heading 1"/>
    <w:basedOn w:val="Nivel1"/>
    <w:next w:val="Normal"/>
    <w:link w:val="Ttulo1Car"/>
    <w:uiPriority w:val="9"/>
    <w:rsid w:val="00FB49F9"/>
    <w:pPr>
      <w:keepNext/>
      <w:spacing w:before="240" w:after="60"/>
      <w:outlineLvl w:val="0"/>
    </w:pPr>
    <w:rPr>
      <w:rFonts w:ascii="Cambria" w:hAnsi="Cambria"/>
      <w:b w:val="0"/>
      <w:bCs w:val="0"/>
      <w:kern w:val="32"/>
      <w:sz w:val="32"/>
      <w:szCs w:val="32"/>
    </w:rPr>
  </w:style>
  <w:style w:type="paragraph" w:styleId="Ttulo2">
    <w:name w:val="heading 2"/>
    <w:basedOn w:val="Normal"/>
    <w:next w:val="Normal"/>
    <w:link w:val="Ttulo2Car"/>
    <w:uiPriority w:val="9"/>
    <w:semiHidden/>
    <w:unhideWhenUsed/>
    <w:rsid w:val="00A0252F"/>
    <w:pPr>
      <w:keepNext/>
      <w:spacing w:before="240" w:after="60"/>
      <w:outlineLvl w:val="1"/>
    </w:pPr>
    <w:rPr>
      <w:rFonts w:ascii="Cambria" w:hAnsi="Cambria"/>
      <w:b/>
      <w:bCs/>
      <w:i/>
      <w:iCs/>
      <w:sz w:val="28"/>
      <w:szCs w:val="28"/>
    </w:rPr>
  </w:style>
  <w:style w:type="paragraph" w:styleId="Ttulo3">
    <w:name w:val="heading 3"/>
    <w:basedOn w:val="Normal"/>
    <w:next w:val="Normal"/>
    <w:link w:val="Ttulo3Car"/>
    <w:uiPriority w:val="9"/>
    <w:semiHidden/>
    <w:unhideWhenUsed/>
    <w:qFormat/>
    <w:rsid w:val="003C47AF"/>
    <w:pPr>
      <w:keepNext/>
      <w:spacing w:before="240" w:after="60"/>
      <w:outlineLvl w:val="2"/>
    </w:pPr>
    <w:rPr>
      <w:rFonts w:ascii="Cambria" w:hAnsi="Cambria"/>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locked/>
    <w:rsid w:val="00D13C12"/>
    <w:rPr>
      <w:rFonts w:ascii="Cambria" w:hAnsi="Cambria" w:cs="Arial"/>
      <w:color w:val="004990"/>
      <w:kern w:val="32"/>
      <w:position w:val="-1"/>
      <w:sz w:val="32"/>
      <w:szCs w:val="32"/>
    </w:rPr>
  </w:style>
  <w:style w:type="character" w:customStyle="1" w:styleId="Ttulo2Car">
    <w:name w:val="Título 2 Car"/>
    <w:basedOn w:val="Fuentedeprrafopredeter"/>
    <w:link w:val="Ttulo2"/>
    <w:uiPriority w:val="9"/>
    <w:semiHidden/>
    <w:locked/>
    <w:rsid w:val="00A0252F"/>
    <w:rPr>
      <w:rFonts w:ascii="Cambria" w:hAnsi="Cambria" w:cs="Times New Roman"/>
      <w:b/>
      <w:bCs/>
      <w:i/>
      <w:iCs/>
      <w:sz w:val="28"/>
      <w:szCs w:val="28"/>
    </w:rPr>
  </w:style>
  <w:style w:type="character" w:customStyle="1" w:styleId="Ttulo3Car">
    <w:name w:val="Título 3 Car"/>
    <w:basedOn w:val="Fuentedeprrafopredeter"/>
    <w:link w:val="Ttulo3"/>
    <w:uiPriority w:val="9"/>
    <w:semiHidden/>
    <w:locked/>
    <w:rsid w:val="003C47AF"/>
    <w:rPr>
      <w:rFonts w:ascii="Cambria" w:hAnsi="Cambria" w:cs="Times New Roman"/>
      <w:b/>
      <w:bCs/>
      <w:sz w:val="26"/>
      <w:szCs w:val="26"/>
    </w:rPr>
  </w:style>
  <w:style w:type="paragraph" w:customStyle="1" w:styleId="UnidadPortada">
    <w:name w:val="Unidad Portada"/>
    <w:basedOn w:val="Normal"/>
    <w:link w:val="UnidadPortadaCar"/>
    <w:qFormat/>
    <w:rsid w:val="00FB2689"/>
    <w:pPr>
      <w:widowControl w:val="0"/>
      <w:autoSpaceDE w:val="0"/>
      <w:autoSpaceDN w:val="0"/>
      <w:adjustRightInd w:val="0"/>
      <w:spacing w:after="0" w:line="1060" w:lineRule="exact"/>
      <w:ind w:right="-73"/>
      <w:jc w:val="right"/>
    </w:pPr>
    <w:rPr>
      <w:rFonts w:ascii="Arial" w:hAnsi="Arial" w:cs="Arial"/>
      <w:b/>
      <w:bCs/>
      <w:color w:val="004990"/>
      <w:position w:val="-2"/>
      <w:sz w:val="100"/>
      <w:szCs w:val="100"/>
    </w:rPr>
  </w:style>
  <w:style w:type="paragraph" w:customStyle="1" w:styleId="NombreUnidadPortada">
    <w:name w:val="Nombre Unidad Portada"/>
    <w:basedOn w:val="NombreUnidad"/>
    <w:link w:val="NombreUnidadPortadaCar"/>
    <w:qFormat/>
    <w:rsid w:val="008038BA"/>
  </w:style>
  <w:style w:type="character" w:customStyle="1" w:styleId="UnidadPortadaCar">
    <w:name w:val="Unidad Portada Car"/>
    <w:basedOn w:val="Fuentedeprrafopredeter"/>
    <w:link w:val="UnidadPortada"/>
    <w:locked/>
    <w:rsid w:val="00FB2689"/>
    <w:rPr>
      <w:rFonts w:ascii="Arial" w:hAnsi="Arial" w:cs="Arial"/>
      <w:b/>
      <w:bCs/>
      <w:color w:val="004990"/>
      <w:position w:val="-2"/>
      <w:sz w:val="100"/>
      <w:szCs w:val="100"/>
    </w:rPr>
  </w:style>
  <w:style w:type="paragraph" w:customStyle="1" w:styleId="Nivel1">
    <w:name w:val="Nivel 1"/>
    <w:basedOn w:val="Normal"/>
    <w:link w:val="Nivel1Car"/>
    <w:qFormat/>
    <w:rsid w:val="00765ADF"/>
    <w:pPr>
      <w:widowControl w:val="0"/>
      <w:autoSpaceDE w:val="0"/>
      <w:autoSpaceDN w:val="0"/>
      <w:adjustRightInd w:val="0"/>
      <w:spacing w:after="0" w:line="451" w:lineRule="exact"/>
      <w:ind w:left="137" w:right="-20"/>
      <w:jc w:val="both"/>
    </w:pPr>
    <w:rPr>
      <w:rFonts w:ascii="Arial" w:hAnsi="Arial" w:cs="Arial"/>
      <w:b/>
      <w:bCs/>
      <w:color w:val="004990"/>
      <w:position w:val="-1"/>
      <w:sz w:val="40"/>
      <w:szCs w:val="40"/>
    </w:rPr>
  </w:style>
  <w:style w:type="character" w:customStyle="1" w:styleId="NombreUnidadPortadaCar">
    <w:name w:val="Nombre Unidad Portada Car"/>
    <w:basedOn w:val="Fuentedeprrafopredeter"/>
    <w:link w:val="NombreUnidadPortada"/>
    <w:locked/>
    <w:rsid w:val="008038BA"/>
    <w:rPr>
      <w:rFonts w:ascii="Arial" w:hAnsi="Arial" w:cs="Arial"/>
      <w:b/>
      <w:bCs/>
      <w:color w:val="004990"/>
      <w:position w:val="-1"/>
      <w:sz w:val="80"/>
      <w:szCs w:val="80"/>
    </w:rPr>
  </w:style>
  <w:style w:type="paragraph" w:customStyle="1" w:styleId="Nivel2">
    <w:name w:val="Nivel 2"/>
    <w:basedOn w:val="Normal"/>
    <w:link w:val="Nivel2Car"/>
    <w:qFormat/>
    <w:rsid w:val="00765ADF"/>
    <w:pPr>
      <w:widowControl w:val="0"/>
      <w:autoSpaceDE w:val="0"/>
      <w:autoSpaceDN w:val="0"/>
      <w:adjustRightInd w:val="0"/>
      <w:spacing w:before="21" w:after="0" w:line="338" w:lineRule="exact"/>
      <w:ind w:left="132" w:right="-20"/>
      <w:jc w:val="both"/>
    </w:pPr>
    <w:rPr>
      <w:rFonts w:ascii="Arial" w:hAnsi="Arial" w:cs="Arial"/>
      <w:b/>
      <w:bCs/>
      <w:color w:val="004990"/>
      <w:position w:val="-1"/>
      <w:sz w:val="30"/>
      <w:szCs w:val="30"/>
    </w:rPr>
  </w:style>
  <w:style w:type="character" w:customStyle="1" w:styleId="Nivel1Car">
    <w:name w:val="Nivel 1 Car"/>
    <w:basedOn w:val="Fuentedeprrafopredeter"/>
    <w:link w:val="Nivel1"/>
    <w:locked/>
    <w:rsid w:val="00765ADF"/>
    <w:rPr>
      <w:rFonts w:ascii="Arial" w:hAnsi="Arial" w:cs="Arial"/>
      <w:b/>
      <w:bCs/>
      <w:color w:val="004990"/>
      <w:sz w:val="40"/>
      <w:szCs w:val="40"/>
    </w:rPr>
  </w:style>
  <w:style w:type="paragraph" w:customStyle="1" w:styleId="Nivel3">
    <w:name w:val="Nivel 3"/>
    <w:basedOn w:val="Normal"/>
    <w:link w:val="Nivel3Car"/>
    <w:qFormat/>
    <w:rsid w:val="00961341"/>
    <w:pPr>
      <w:widowControl w:val="0"/>
      <w:autoSpaceDE w:val="0"/>
      <w:autoSpaceDN w:val="0"/>
      <w:adjustRightInd w:val="0"/>
      <w:spacing w:after="0" w:line="271" w:lineRule="exact"/>
      <w:ind w:left="816" w:right="-23"/>
    </w:pPr>
    <w:rPr>
      <w:rFonts w:ascii="Arial" w:hAnsi="Arial" w:cs="Arial"/>
      <w:b/>
      <w:bCs/>
      <w:i/>
      <w:iCs/>
      <w:color w:val="000000"/>
      <w:position w:val="-1"/>
      <w:sz w:val="24"/>
      <w:szCs w:val="24"/>
    </w:rPr>
  </w:style>
  <w:style w:type="character" w:customStyle="1" w:styleId="Nivel2Car">
    <w:name w:val="Nivel 2 Car"/>
    <w:basedOn w:val="Fuentedeprrafopredeter"/>
    <w:link w:val="Nivel2"/>
    <w:locked/>
    <w:rsid w:val="00765ADF"/>
    <w:rPr>
      <w:rFonts w:ascii="Arial" w:hAnsi="Arial" w:cs="Arial"/>
      <w:b/>
      <w:bCs/>
      <w:color w:val="004990"/>
      <w:sz w:val="30"/>
      <w:szCs w:val="30"/>
    </w:rPr>
  </w:style>
  <w:style w:type="paragraph" w:customStyle="1" w:styleId="Texto">
    <w:name w:val="Texto"/>
    <w:basedOn w:val="Normal"/>
    <w:link w:val="TextoCar"/>
    <w:qFormat/>
    <w:rsid w:val="001B52BD"/>
    <w:pPr>
      <w:widowControl w:val="0"/>
      <w:autoSpaceDE w:val="0"/>
      <w:autoSpaceDN w:val="0"/>
      <w:adjustRightInd w:val="0"/>
      <w:spacing w:after="0" w:line="292" w:lineRule="auto"/>
      <w:ind w:left="1555" w:right="53"/>
      <w:jc w:val="both"/>
    </w:pPr>
    <w:rPr>
      <w:rFonts w:ascii="Arial" w:hAnsi="Arial" w:cs="Arial"/>
      <w:color w:val="231F20"/>
      <w:sz w:val="20"/>
      <w:szCs w:val="20"/>
    </w:rPr>
  </w:style>
  <w:style w:type="character" w:customStyle="1" w:styleId="Nivel3Car">
    <w:name w:val="Nivel 3 Car"/>
    <w:basedOn w:val="Fuentedeprrafopredeter"/>
    <w:link w:val="Nivel3"/>
    <w:locked/>
    <w:rsid w:val="00961341"/>
    <w:rPr>
      <w:rFonts w:ascii="Arial" w:hAnsi="Arial" w:cs="Arial"/>
      <w:b/>
      <w:bCs/>
      <w:i/>
      <w:iCs/>
      <w:color w:val="000000"/>
      <w:sz w:val="24"/>
      <w:szCs w:val="24"/>
    </w:rPr>
  </w:style>
  <w:style w:type="character" w:customStyle="1" w:styleId="FOCN1Car">
    <w:name w:val="FOC N1 Car"/>
    <w:basedOn w:val="Fuentedeprrafopredeter"/>
    <w:link w:val="FOCN1"/>
    <w:locked/>
    <w:rsid w:val="00A0252F"/>
    <w:rPr>
      <w:rFonts w:ascii="Arial" w:hAnsi="Arial" w:cs="Arial"/>
      <w:b/>
      <w:sz w:val="28"/>
      <w:szCs w:val="28"/>
    </w:rPr>
  </w:style>
  <w:style w:type="character" w:customStyle="1" w:styleId="TextoCar">
    <w:name w:val="Texto Car"/>
    <w:basedOn w:val="Fuentedeprrafopredeter"/>
    <w:link w:val="Texto"/>
    <w:locked/>
    <w:rsid w:val="001B52BD"/>
    <w:rPr>
      <w:rFonts w:ascii="Arial" w:hAnsi="Arial" w:cs="Arial"/>
      <w:color w:val="231F20"/>
      <w:sz w:val="20"/>
      <w:szCs w:val="20"/>
    </w:rPr>
  </w:style>
  <w:style w:type="paragraph" w:customStyle="1" w:styleId="FOCN1">
    <w:name w:val="FOC N1"/>
    <w:basedOn w:val="Normal"/>
    <w:link w:val="FOCN1Car"/>
    <w:rsid w:val="00A0252F"/>
    <w:pPr>
      <w:spacing w:after="0" w:line="240" w:lineRule="auto"/>
      <w:jc w:val="both"/>
    </w:pPr>
    <w:rPr>
      <w:rFonts w:ascii="Arial" w:hAnsi="Arial" w:cs="Arial"/>
      <w:b/>
      <w:sz w:val="28"/>
      <w:szCs w:val="28"/>
    </w:rPr>
  </w:style>
  <w:style w:type="character" w:customStyle="1" w:styleId="FocTitulo2Char">
    <w:name w:val="Foc Titulo 2 Char"/>
    <w:basedOn w:val="Fuentedeprrafopredeter"/>
    <w:link w:val="FocTitulo2"/>
    <w:locked/>
    <w:rsid w:val="00A0252F"/>
    <w:rPr>
      <w:rFonts w:ascii="Cambria" w:hAnsi="Cambria" w:cs="Arial"/>
      <w:b/>
      <w:bCs/>
      <w:iCs/>
      <w:color w:val="4F81BD"/>
      <w:sz w:val="28"/>
      <w:szCs w:val="28"/>
    </w:rPr>
  </w:style>
  <w:style w:type="paragraph" w:customStyle="1" w:styleId="FocTitulo2">
    <w:name w:val="Foc Titulo 2"/>
    <w:basedOn w:val="Ttulo2"/>
    <w:link w:val="FocTitulo2Char"/>
    <w:rsid w:val="00A0252F"/>
    <w:pPr>
      <w:spacing w:line="240" w:lineRule="auto"/>
    </w:pPr>
    <w:rPr>
      <w:rFonts w:cs="Arial"/>
      <w:i w:val="0"/>
      <w:color w:val="4F81BD"/>
    </w:rPr>
  </w:style>
  <w:style w:type="paragraph" w:customStyle="1" w:styleId="NegritasTareas">
    <w:name w:val="Negritas Tareas"/>
    <w:basedOn w:val="Texto"/>
    <w:link w:val="NegritasTareasCar"/>
    <w:qFormat/>
    <w:rsid w:val="0026313C"/>
    <w:pPr>
      <w:ind w:left="851"/>
    </w:pPr>
    <w:rPr>
      <w:b/>
      <w:color w:val="365F91"/>
      <w:sz w:val="24"/>
      <w:szCs w:val="24"/>
    </w:rPr>
  </w:style>
  <w:style w:type="paragraph" w:styleId="Encabezado">
    <w:name w:val="header"/>
    <w:basedOn w:val="Normal"/>
    <w:link w:val="EncabezadoCar"/>
    <w:uiPriority w:val="99"/>
    <w:unhideWhenUsed/>
    <w:rsid w:val="0026313C"/>
    <w:pPr>
      <w:tabs>
        <w:tab w:val="center" w:pos="4252"/>
        <w:tab w:val="right" w:pos="8504"/>
      </w:tabs>
    </w:pPr>
  </w:style>
  <w:style w:type="character" w:customStyle="1" w:styleId="EncabezadoCar">
    <w:name w:val="Encabezado Car"/>
    <w:basedOn w:val="Fuentedeprrafopredeter"/>
    <w:link w:val="Encabezado"/>
    <w:uiPriority w:val="99"/>
    <w:locked/>
    <w:rsid w:val="0026313C"/>
    <w:rPr>
      <w:rFonts w:cs="Times New Roman"/>
    </w:rPr>
  </w:style>
  <w:style w:type="character" w:customStyle="1" w:styleId="NegritasTareasCar">
    <w:name w:val="Negritas Tareas Car"/>
    <w:basedOn w:val="TextoCar"/>
    <w:link w:val="NegritasTareas"/>
    <w:locked/>
    <w:rsid w:val="0026313C"/>
    <w:rPr>
      <w:rFonts w:ascii="Arial" w:hAnsi="Arial" w:cs="Arial"/>
      <w:b/>
      <w:color w:val="365F91"/>
      <w:sz w:val="24"/>
      <w:szCs w:val="24"/>
    </w:rPr>
  </w:style>
  <w:style w:type="paragraph" w:styleId="Piedepgina">
    <w:name w:val="footer"/>
    <w:basedOn w:val="Normal"/>
    <w:link w:val="PiedepginaCar"/>
    <w:uiPriority w:val="99"/>
    <w:unhideWhenUsed/>
    <w:rsid w:val="0026313C"/>
    <w:pPr>
      <w:tabs>
        <w:tab w:val="center" w:pos="4252"/>
        <w:tab w:val="right" w:pos="8504"/>
      </w:tabs>
    </w:pPr>
  </w:style>
  <w:style w:type="character" w:customStyle="1" w:styleId="PiedepginaCar">
    <w:name w:val="Pie de página Car"/>
    <w:basedOn w:val="Fuentedeprrafopredeter"/>
    <w:link w:val="Piedepgina"/>
    <w:uiPriority w:val="99"/>
    <w:locked/>
    <w:rsid w:val="0026313C"/>
    <w:rPr>
      <w:rFonts w:cs="Times New Roman"/>
    </w:rPr>
  </w:style>
  <w:style w:type="paragraph" w:styleId="TtuloTDC">
    <w:name w:val="TOC Heading"/>
    <w:basedOn w:val="Ttulo1"/>
    <w:next w:val="Normal"/>
    <w:uiPriority w:val="39"/>
    <w:unhideWhenUsed/>
    <w:qFormat/>
    <w:rsid w:val="00FB49F9"/>
    <w:pPr>
      <w:keepLines/>
      <w:widowControl/>
      <w:autoSpaceDE/>
      <w:autoSpaceDN/>
      <w:adjustRightInd/>
      <w:spacing w:before="480" w:after="0" w:line="276" w:lineRule="auto"/>
      <w:ind w:left="0" w:right="0"/>
      <w:jc w:val="left"/>
      <w:outlineLvl w:val="9"/>
    </w:pPr>
    <w:rPr>
      <w:rFonts w:cs="Times New Roman"/>
      <w:b/>
      <w:bCs/>
      <w:color w:val="365F91"/>
      <w:kern w:val="0"/>
      <w:position w:val="0"/>
      <w:sz w:val="28"/>
      <w:szCs w:val="28"/>
      <w:lang w:eastAsia="en-US"/>
    </w:rPr>
  </w:style>
  <w:style w:type="paragraph" w:styleId="TDC2">
    <w:name w:val="toc 2"/>
    <w:basedOn w:val="Normal"/>
    <w:next w:val="Normal"/>
    <w:autoRedefine/>
    <w:uiPriority w:val="39"/>
    <w:unhideWhenUsed/>
    <w:rsid w:val="00C663B8"/>
    <w:pPr>
      <w:spacing w:after="100"/>
      <w:ind w:left="220"/>
    </w:pPr>
    <w:rPr>
      <w:lang w:eastAsia="en-US"/>
    </w:rPr>
  </w:style>
  <w:style w:type="paragraph" w:styleId="TDC1">
    <w:name w:val="toc 1"/>
    <w:basedOn w:val="Normal"/>
    <w:next w:val="Normal"/>
    <w:autoRedefine/>
    <w:uiPriority w:val="39"/>
    <w:unhideWhenUsed/>
    <w:rsid w:val="00004D8C"/>
    <w:pPr>
      <w:tabs>
        <w:tab w:val="left" w:pos="440"/>
        <w:tab w:val="right" w:leader="dot" w:pos="9950"/>
      </w:tabs>
      <w:spacing w:after="100"/>
    </w:pPr>
    <w:rPr>
      <w:b/>
      <w:noProof/>
      <w:color w:val="365F91" w:themeColor="accent1" w:themeShade="BF"/>
      <w:lang w:eastAsia="en-US"/>
    </w:rPr>
  </w:style>
  <w:style w:type="paragraph" w:styleId="TDC3">
    <w:name w:val="toc 3"/>
    <w:basedOn w:val="Normal"/>
    <w:next w:val="Normal"/>
    <w:autoRedefine/>
    <w:uiPriority w:val="39"/>
    <w:unhideWhenUsed/>
    <w:rsid w:val="00C663B8"/>
    <w:pPr>
      <w:spacing w:after="100"/>
      <w:ind w:left="440"/>
    </w:pPr>
    <w:rPr>
      <w:lang w:eastAsia="en-US"/>
    </w:rPr>
  </w:style>
  <w:style w:type="paragraph" w:styleId="Textodeglobo">
    <w:name w:val="Balloon Text"/>
    <w:basedOn w:val="Normal"/>
    <w:link w:val="TextodegloboCar"/>
    <w:uiPriority w:val="99"/>
    <w:semiHidden/>
    <w:unhideWhenUsed/>
    <w:rsid w:val="00C663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C663B8"/>
    <w:rPr>
      <w:rFonts w:ascii="Tahoma" w:hAnsi="Tahoma" w:cs="Tahoma"/>
      <w:sz w:val="16"/>
      <w:szCs w:val="16"/>
    </w:rPr>
  </w:style>
  <w:style w:type="paragraph" w:customStyle="1" w:styleId="Tablasyejemplos">
    <w:name w:val="Tablas y ejemplos"/>
    <w:basedOn w:val="Normal"/>
    <w:link w:val="TablasyejemplosCar"/>
    <w:rsid w:val="00C663B8"/>
    <w:pPr>
      <w:widowControl w:val="0"/>
      <w:autoSpaceDE w:val="0"/>
      <w:autoSpaceDN w:val="0"/>
      <w:adjustRightInd w:val="0"/>
      <w:spacing w:before="22" w:after="0" w:line="240" w:lineRule="auto"/>
      <w:ind w:right="-20"/>
      <w:jc w:val="both"/>
    </w:pPr>
    <w:rPr>
      <w:rFonts w:ascii="Times New Roman" w:hAnsi="Times New Roman"/>
      <w:b/>
      <w:bCs/>
      <w:color w:val="25408F"/>
      <w:spacing w:val="-6"/>
      <w:sz w:val="20"/>
      <w:szCs w:val="20"/>
      <w:lang w:val="en-US"/>
    </w:rPr>
  </w:style>
  <w:style w:type="character" w:customStyle="1" w:styleId="TablasyejemplosCar">
    <w:name w:val="Tablas y ejemplos Car"/>
    <w:basedOn w:val="Fuentedeprrafopredeter"/>
    <w:link w:val="Tablasyejemplos"/>
    <w:locked/>
    <w:rsid w:val="00C663B8"/>
    <w:rPr>
      <w:rFonts w:ascii="Times New Roman" w:hAnsi="Times New Roman" w:cs="Times New Roman"/>
      <w:b/>
      <w:bCs/>
      <w:color w:val="25408F"/>
      <w:spacing w:val="-6"/>
      <w:sz w:val="20"/>
      <w:szCs w:val="20"/>
      <w:lang w:val="en-US"/>
    </w:rPr>
  </w:style>
  <w:style w:type="character" w:styleId="Hipervnculo">
    <w:name w:val="Hyperlink"/>
    <w:basedOn w:val="Fuentedeprrafopredeter"/>
    <w:uiPriority w:val="99"/>
    <w:unhideWhenUsed/>
    <w:rsid w:val="003C47AF"/>
    <w:rPr>
      <w:rFonts w:cs="Times New Roman"/>
      <w:color w:val="0000FF"/>
      <w:u w:val="single"/>
    </w:rPr>
  </w:style>
  <w:style w:type="paragraph" w:customStyle="1" w:styleId="Piedeimagen">
    <w:name w:val="Pie de imagen"/>
    <w:aliases w:val="tabla"/>
    <w:basedOn w:val="Texto"/>
    <w:link w:val="Piedeimagen2"/>
    <w:qFormat/>
    <w:rsid w:val="00067D3E"/>
    <w:rPr>
      <w:rFonts w:ascii="Tahoma" w:hAnsi="Tahoma" w:cs="Tahoma"/>
      <w:b/>
      <w:sz w:val="16"/>
      <w:szCs w:val="16"/>
    </w:rPr>
  </w:style>
  <w:style w:type="paragraph" w:customStyle="1" w:styleId="Ejemplos">
    <w:name w:val="Ejemplos"/>
    <w:basedOn w:val="Normal"/>
    <w:link w:val="EjemplosCar"/>
    <w:rsid w:val="009F15F7"/>
    <w:pPr>
      <w:pBdr>
        <w:top w:val="single" w:sz="4" w:space="1" w:color="000000"/>
        <w:left w:val="single" w:sz="4" w:space="4" w:color="000000"/>
        <w:bottom w:val="single" w:sz="4" w:space="1" w:color="000000"/>
        <w:right w:val="single" w:sz="4" w:space="4" w:color="000000"/>
      </w:pBdr>
      <w:spacing w:after="120" w:line="240" w:lineRule="auto"/>
      <w:ind w:left="1440"/>
    </w:pPr>
    <w:rPr>
      <w:rFonts w:ascii="Tahoma" w:hAnsi="Tahoma" w:cs="Tahoma"/>
      <w:b/>
      <w:sz w:val="16"/>
      <w:szCs w:val="16"/>
    </w:rPr>
  </w:style>
  <w:style w:type="character" w:customStyle="1" w:styleId="Piedeimagen2">
    <w:name w:val="Pie de imagen2"/>
    <w:aliases w:val="tabla Car"/>
    <w:basedOn w:val="TextoCar"/>
    <w:link w:val="Piedeimagen"/>
    <w:locked/>
    <w:rsid w:val="00067D3E"/>
    <w:rPr>
      <w:rFonts w:ascii="Tahoma" w:hAnsi="Tahoma" w:cs="Tahoma"/>
      <w:b/>
      <w:color w:val="231F20"/>
      <w:sz w:val="16"/>
      <w:szCs w:val="16"/>
    </w:rPr>
  </w:style>
  <w:style w:type="character" w:customStyle="1" w:styleId="EjemplosCar">
    <w:name w:val="Ejemplos Car"/>
    <w:basedOn w:val="Fuentedeprrafopredeter"/>
    <w:link w:val="Ejemplos"/>
    <w:locked/>
    <w:rsid w:val="009F15F7"/>
    <w:rPr>
      <w:rFonts w:ascii="Tahoma" w:hAnsi="Tahoma" w:cs="Tahoma"/>
      <w:b/>
      <w:sz w:val="16"/>
      <w:szCs w:val="16"/>
    </w:rPr>
  </w:style>
  <w:style w:type="paragraph" w:customStyle="1" w:styleId="Piedeimagen1">
    <w:name w:val="Pie de imagen1"/>
    <w:aliases w:val="tabla1"/>
    <w:basedOn w:val="Piedeimagen"/>
    <w:rsid w:val="002B4EB6"/>
  </w:style>
  <w:style w:type="paragraph" w:customStyle="1" w:styleId="NegritaTexto">
    <w:name w:val="Negrita Texto"/>
    <w:basedOn w:val="Texto"/>
    <w:link w:val="NegritaTextoCar"/>
    <w:qFormat/>
    <w:rsid w:val="00AE1E16"/>
    <w:rPr>
      <w:b/>
      <w:color w:val="365F91" w:themeColor="accent1" w:themeShade="BF"/>
    </w:rPr>
  </w:style>
  <w:style w:type="character" w:customStyle="1" w:styleId="NegritaTextoCar">
    <w:name w:val="Negrita Texto Car"/>
    <w:basedOn w:val="TextoCar"/>
    <w:link w:val="NegritaTexto"/>
    <w:locked/>
    <w:rsid w:val="00AE1E16"/>
    <w:rPr>
      <w:rFonts w:ascii="Arial" w:hAnsi="Arial" w:cs="Arial"/>
      <w:b/>
      <w:color w:val="365F91" w:themeColor="accent1" w:themeShade="BF"/>
      <w:sz w:val="20"/>
      <w:szCs w:val="20"/>
    </w:rPr>
  </w:style>
  <w:style w:type="table" w:styleId="Tablaconcuadrcula">
    <w:name w:val="Table Grid"/>
    <w:basedOn w:val="Tablanormal"/>
    <w:uiPriority w:val="59"/>
    <w:rsid w:val="00AD4A5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Unidad">
    <w:name w:val="Unidad"/>
    <w:basedOn w:val="Nivel1"/>
    <w:link w:val="UnidadCar"/>
    <w:qFormat/>
    <w:rsid w:val="008038BA"/>
    <w:pPr>
      <w:spacing w:line="240" w:lineRule="auto"/>
      <w:jc w:val="left"/>
    </w:pPr>
    <w:rPr>
      <w:sz w:val="80"/>
      <w:szCs w:val="80"/>
    </w:rPr>
  </w:style>
  <w:style w:type="paragraph" w:customStyle="1" w:styleId="NombreUnidad">
    <w:name w:val="Nombre Unidad"/>
    <w:basedOn w:val="Unidad"/>
    <w:link w:val="NombreUnidadCar"/>
    <w:qFormat/>
    <w:rsid w:val="008038BA"/>
  </w:style>
  <w:style w:type="character" w:customStyle="1" w:styleId="UnidadCar">
    <w:name w:val="Unidad Car"/>
    <w:basedOn w:val="Nivel1Car"/>
    <w:link w:val="Unidad"/>
    <w:locked/>
    <w:rsid w:val="008038BA"/>
    <w:rPr>
      <w:rFonts w:ascii="Arial" w:hAnsi="Arial" w:cs="Arial"/>
      <w:b/>
      <w:bCs/>
      <w:color w:val="004990"/>
      <w:position w:val="-1"/>
      <w:sz w:val="80"/>
      <w:szCs w:val="80"/>
    </w:rPr>
  </w:style>
  <w:style w:type="character" w:customStyle="1" w:styleId="NombreUnidadCar">
    <w:name w:val="Nombre Unidad Car"/>
    <w:basedOn w:val="Nivel1Car"/>
    <w:link w:val="NombreUnidad"/>
    <w:locked/>
    <w:rsid w:val="008038BA"/>
    <w:rPr>
      <w:rFonts w:ascii="Arial" w:hAnsi="Arial" w:cs="Arial"/>
      <w:b/>
      <w:bCs/>
      <w:color w:val="004990"/>
      <w:position w:val="-1"/>
      <w:sz w:val="80"/>
      <w:szCs w:val="80"/>
    </w:rPr>
  </w:style>
  <w:style w:type="paragraph" w:customStyle="1" w:styleId="MDULO">
    <w:name w:val="MÓDULO"/>
    <w:basedOn w:val="NombreUnidad"/>
    <w:link w:val="MDULOCar"/>
    <w:qFormat/>
    <w:rsid w:val="00FB2689"/>
    <w:pPr>
      <w:ind w:left="4253"/>
    </w:pPr>
    <w:rPr>
      <w:rFonts w:ascii="Calibri" w:hAnsi="Calibri"/>
      <w:caps/>
      <w:sz w:val="40"/>
      <w:szCs w:val="40"/>
    </w:rPr>
  </w:style>
  <w:style w:type="character" w:customStyle="1" w:styleId="MDULOCar">
    <w:name w:val="MÓDULO Car"/>
    <w:basedOn w:val="NombreUnidadCar"/>
    <w:link w:val="MDULO"/>
    <w:rsid w:val="00FB2689"/>
    <w:rPr>
      <w:rFonts w:ascii="Arial" w:hAnsi="Arial" w:cs="Arial"/>
      <w:b/>
      <w:bCs/>
      <w:caps/>
      <w:color w:val="004990"/>
      <w:position w:val="-1"/>
      <w:sz w:val="40"/>
      <w:szCs w:val="40"/>
    </w:rPr>
  </w:style>
  <w:style w:type="paragraph" w:styleId="Prrafodelista">
    <w:name w:val="List Paragraph"/>
    <w:basedOn w:val="Normal"/>
    <w:uiPriority w:val="34"/>
    <w:rsid w:val="003B48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423765">
      <w:marLeft w:val="0"/>
      <w:marRight w:val="0"/>
      <w:marTop w:val="0"/>
      <w:marBottom w:val="0"/>
      <w:divBdr>
        <w:top w:val="none" w:sz="0" w:space="0" w:color="auto"/>
        <w:left w:val="none" w:sz="0" w:space="0" w:color="auto"/>
        <w:bottom w:val="none" w:sz="0" w:space="0" w:color="auto"/>
        <w:right w:val="none" w:sz="0" w:space="0" w:color="auto"/>
      </w:divBdr>
    </w:div>
    <w:div w:id="1292055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TR\Desktop\Borrador_Plantilla_Propuesta_Proyec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ABCED1-0B30-4DC5-A5A1-3069A589C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Borrador_Plantilla_Propuesta_Proyecto.dotx</Template>
  <TotalTime>473</TotalTime>
  <Pages>1</Pages>
  <Words>1507</Words>
  <Characters>8292</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Mª Angeles Torres</dc:creator>
  <dc:description>Solid Converter PDF</dc:description>
  <cp:lastModifiedBy>p11551</cp:lastModifiedBy>
  <cp:revision>22</cp:revision>
  <cp:lastPrinted>2016-02-09T16:19:00Z</cp:lastPrinted>
  <dcterms:created xsi:type="dcterms:W3CDTF">2016-02-01T09:49:00Z</dcterms:created>
  <dcterms:modified xsi:type="dcterms:W3CDTF">2022-05-29T12:38:00Z</dcterms:modified>
</cp:coreProperties>
</file>